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E6FF" w14:textId="77777777" w:rsidR="0093720A" w:rsidRDefault="0093720A" w:rsidP="0093720A">
      <w:pPr>
        <w:pStyle w:val="Titre1"/>
      </w:pPr>
      <w:r>
        <w:t>Exercice 1</w:t>
      </w:r>
    </w:p>
    <w:p w14:paraId="33EF9BEE" w14:textId="77777777" w:rsidR="0093720A" w:rsidRDefault="0093720A" w:rsidP="0093720A">
      <w:pPr>
        <w:pStyle w:val="En-tte"/>
        <w:tabs>
          <w:tab w:val="clear" w:pos="4536"/>
          <w:tab w:val="clear" w:pos="9072"/>
        </w:tabs>
      </w:pPr>
    </w:p>
    <w:p w14:paraId="0A3DC465" w14:textId="77777777" w:rsidR="0093720A" w:rsidRDefault="0093720A" w:rsidP="0093720A">
      <w:r>
        <w:t>Demander deux notes à l’utilisateur. Faites l’addition et afficher le résultat. Demander à l’u</w:t>
      </w:r>
      <w:r w:rsidR="00DD0227">
        <w:t>tilisateur s’il veut recommencer (‘o</w:t>
      </w:r>
      <w:r>
        <w:t>’ ou ‘O’)</w:t>
      </w:r>
      <w:r w:rsidR="00DD0227">
        <w:t xml:space="preserve"> une nouvelle addition. Dès lors re</w:t>
      </w:r>
      <w:r>
        <w:t>demande</w:t>
      </w:r>
      <w:r w:rsidR="00DD0227">
        <w:t>z</w:t>
      </w:r>
      <w:r>
        <w:t xml:space="preserve"> des deux notes.</w:t>
      </w:r>
    </w:p>
    <w:p w14:paraId="7EA3FC60" w14:textId="77777777" w:rsidR="0093720A" w:rsidRDefault="0093720A" w:rsidP="0093720A"/>
    <w:p w14:paraId="7415FD16" w14:textId="77777777" w:rsidR="007C49B2" w:rsidRDefault="007C49B2" w:rsidP="007C49B2">
      <w:pPr>
        <w:pStyle w:val="Titre1"/>
      </w:pPr>
      <w:r>
        <w:t>Exercice 2</w:t>
      </w:r>
    </w:p>
    <w:p w14:paraId="0A9B2BE8" w14:textId="77777777" w:rsidR="00F54EEC" w:rsidRDefault="005840F5" w:rsidP="00F54EEC">
      <w:r>
        <w:t>Transformer la boucle FOR en boucle WHILE</w:t>
      </w:r>
    </w:p>
    <w:p w14:paraId="7DF020F2" w14:textId="77777777" w:rsidR="0093720A" w:rsidRDefault="0093720A" w:rsidP="0093720A"/>
    <w:p w14:paraId="781B98B5" w14:textId="77777777" w:rsidR="005840F5" w:rsidRPr="003679A4" w:rsidRDefault="005840F5" w:rsidP="005840F5">
      <w:pPr>
        <w:ind w:left="567"/>
        <w:rPr>
          <w:i/>
          <w:lang w:val="en-US"/>
        </w:rPr>
      </w:pPr>
      <w:bookmarkStart w:id="0" w:name="_GoBack"/>
      <w:bookmarkEnd w:id="0"/>
    </w:p>
    <w:p w14:paraId="55BE3D6E" w14:textId="3BDA979B" w:rsidR="005840F5" w:rsidRPr="005840F5" w:rsidRDefault="00496B9D" w:rsidP="005840F5">
      <w:pPr>
        <w:ind w:left="567"/>
        <w:rPr>
          <w:i/>
        </w:rPr>
      </w:pPr>
      <w:proofErr w:type="spellStart"/>
      <w:proofErr w:type="gramStart"/>
      <w:r>
        <w:rPr>
          <w:i/>
        </w:rPr>
        <w:t>void</w:t>
      </w:r>
      <w:proofErr w:type="spellEnd"/>
      <w:proofErr w:type="gramEnd"/>
      <w:r w:rsidR="005840F5" w:rsidRPr="005840F5">
        <w:rPr>
          <w:i/>
        </w:rPr>
        <w:t xml:space="preserve"> main(</w:t>
      </w:r>
      <w:r>
        <w:rPr>
          <w:i/>
        </w:rPr>
        <w:t>String []args</w:t>
      </w:r>
      <w:r w:rsidR="005840F5" w:rsidRPr="005840F5">
        <w:rPr>
          <w:i/>
        </w:rPr>
        <w:t>)</w:t>
      </w:r>
    </w:p>
    <w:p w14:paraId="7E479187" w14:textId="77777777" w:rsidR="005840F5" w:rsidRPr="005840F5" w:rsidRDefault="005840F5" w:rsidP="005840F5">
      <w:pPr>
        <w:ind w:left="567"/>
        <w:rPr>
          <w:i/>
        </w:rPr>
      </w:pPr>
      <w:r w:rsidRPr="005840F5">
        <w:rPr>
          <w:i/>
        </w:rPr>
        <w:t>{</w:t>
      </w:r>
    </w:p>
    <w:p w14:paraId="1AA6EFD1" w14:textId="77777777" w:rsidR="005840F5" w:rsidRPr="00FA3D7B" w:rsidRDefault="005840F5" w:rsidP="005840F5">
      <w:pPr>
        <w:ind w:left="567"/>
        <w:rPr>
          <w:i/>
          <w:lang w:val="en-US"/>
        </w:rPr>
      </w:pPr>
      <w:r w:rsidRPr="005840F5">
        <w:rPr>
          <w:i/>
        </w:rPr>
        <w:t xml:space="preserve">  </w:t>
      </w:r>
      <w:r w:rsidRPr="00FA3D7B">
        <w:rPr>
          <w:i/>
          <w:lang w:val="en-US"/>
        </w:rPr>
        <w:t xml:space="preserve">int </w:t>
      </w:r>
      <w:proofErr w:type="spellStart"/>
      <w:r w:rsidRPr="00FA3D7B">
        <w:rPr>
          <w:i/>
          <w:lang w:val="en-US"/>
        </w:rPr>
        <w:t>cpt</w:t>
      </w:r>
      <w:proofErr w:type="spellEnd"/>
      <w:r w:rsidRPr="00FA3D7B">
        <w:rPr>
          <w:i/>
          <w:lang w:val="en-US"/>
        </w:rPr>
        <w:t>;</w:t>
      </w:r>
    </w:p>
    <w:p w14:paraId="114ADD80" w14:textId="7CCADD35" w:rsidR="005840F5" w:rsidRDefault="005840F5" w:rsidP="005840F5">
      <w:pPr>
        <w:ind w:left="567"/>
        <w:rPr>
          <w:i/>
          <w:lang w:val="en-US"/>
        </w:rPr>
      </w:pPr>
      <w:r w:rsidRPr="00FA3D7B">
        <w:rPr>
          <w:i/>
          <w:lang w:val="en-US"/>
        </w:rPr>
        <w:t xml:space="preserve">  int </w:t>
      </w:r>
      <w:proofErr w:type="spellStart"/>
      <w:r w:rsidRPr="00FA3D7B">
        <w:rPr>
          <w:i/>
          <w:lang w:val="en-US"/>
        </w:rPr>
        <w:t>nbre</w:t>
      </w:r>
      <w:proofErr w:type="spellEnd"/>
      <w:r w:rsidRPr="00FA3D7B">
        <w:rPr>
          <w:i/>
          <w:lang w:val="en-US"/>
        </w:rPr>
        <w:t>;</w:t>
      </w:r>
    </w:p>
    <w:p w14:paraId="0D952F72" w14:textId="74726FF9" w:rsidR="00531F07" w:rsidRPr="00FA3D7B" w:rsidRDefault="00531F07" w:rsidP="005840F5">
      <w:pPr>
        <w:ind w:left="567"/>
        <w:rPr>
          <w:i/>
          <w:lang w:val="en-US"/>
        </w:rPr>
      </w:pPr>
      <w:r>
        <w:rPr>
          <w:i/>
          <w:lang w:val="en-US"/>
        </w:rPr>
        <w:t xml:space="preserve">  </w:t>
      </w:r>
      <w:r w:rsidRPr="00531F07">
        <w:rPr>
          <w:i/>
          <w:lang w:val="en-US"/>
        </w:rPr>
        <w:t xml:space="preserve">Scanner </w:t>
      </w:r>
      <w:proofErr w:type="spellStart"/>
      <w:r w:rsidRPr="00531F07">
        <w:rPr>
          <w:i/>
          <w:lang w:val="en-US"/>
        </w:rPr>
        <w:t>sc</w:t>
      </w:r>
      <w:proofErr w:type="spellEnd"/>
      <w:r w:rsidRPr="00531F07">
        <w:rPr>
          <w:i/>
          <w:lang w:val="en-US"/>
        </w:rPr>
        <w:t xml:space="preserve"> = new </w:t>
      </w:r>
      <w:proofErr w:type="gramStart"/>
      <w:r w:rsidRPr="00531F07">
        <w:rPr>
          <w:i/>
          <w:lang w:val="en-US"/>
        </w:rPr>
        <w:t>Scanner(</w:t>
      </w:r>
      <w:proofErr w:type="gramEnd"/>
      <w:r w:rsidRPr="00531F07">
        <w:rPr>
          <w:i/>
          <w:lang w:val="en-US"/>
        </w:rPr>
        <w:t>System.in);</w:t>
      </w:r>
    </w:p>
    <w:p w14:paraId="0020304D" w14:textId="77777777" w:rsidR="005840F5" w:rsidRPr="00FA3D7B" w:rsidRDefault="005840F5" w:rsidP="005840F5">
      <w:pPr>
        <w:ind w:left="567"/>
        <w:rPr>
          <w:i/>
          <w:lang w:val="en-US"/>
        </w:rPr>
      </w:pPr>
    </w:p>
    <w:p w14:paraId="6DE9A14F" w14:textId="77777777" w:rsidR="005840F5" w:rsidRPr="00403471" w:rsidRDefault="005840F5" w:rsidP="005840F5">
      <w:pPr>
        <w:ind w:left="567"/>
        <w:rPr>
          <w:i/>
          <w:lang w:val="en-US"/>
        </w:rPr>
      </w:pPr>
      <w:r w:rsidRPr="00FA3D7B">
        <w:rPr>
          <w:i/>
          <w:lang w:val="en-US"/>
        </w:rPr>
        <w:t xml:space="preserve">  </w:t>
      </w:r>
      <w:r w:rsidRPr="00403471">
        <w:rPr>
          <w:i/>
          <w:lang w:val="en-US"/>
        </w:rPr>
        <w:t>for (</w:t>
      </w:r>
      <w:proofErr w:type="spellStart"/>
      <w:r w:rsidRPr="00403471">
        <w:rPr>
          <w:i/>
          <w:lang w:val="en-US"/>
        </w:rPr>
        <w:t>cpt</w:t>
      </w:r>
      <w:proofErr w:type="spellEnd"/>
      <w:r w:rsidRPr="00403471">
        <w:rPr>
          <w:i/>
          <w:lang w:val="en-US"/>
        </w:rPr>
        <w:t xml:space="preserve"> = </w:t>
      </w:r>
      <w:proofErr w:type="gramStart"/>
      <w:r w:rsidRPr="00403471">
        <w:rPr>
          <w:i/>
          <w:lang w:val="en-US"/>
        </w:rPr>
        <w:t>0 ;</w:t>
      </w:r>
      <w:proofErr w:type="gramEnd"/>
      <w:r w:rsidRPr="00403471">
        <w:rPr>
          <w:i/>
          <w:lang w:val="en-US"/>
        </w:rPr>
        <w:t xml:space="preserve"> cpt &lt; 4; cpt++)</w:t>
      </w:r>
    </w:p>
    <w:p w14:paraId="36DE3B67" w14:textId="77777777" w:rsidR="005840F5" w:rsidRPr="005840F5" w:rsidRDefault="005840F5" w:rsidP="005840F5">
      <w:pPr>
        <w:ind w:left="567"/>
        <w:rPr>
          <w:i/>
        </w:rPr>
      </w:pPr>
      <w:r w:rsidRPr="00403471">
        <w:rPr>
          <w:i/>
          <w:lang w:val="en-US"/>
        </w:rPr>
        <w:t xml:space="preserve">  </w:t>
      </w:r>
      <w:r w:rsidRPr="005840F5">
        <w:rPr>
          <w:i/>
        </w:rPr>
        <w:t>{</w:t>
      </w:r>
    </w:p>
    <w:p w14:paraId="0699AF45" w14:textId="3C34C199" w:rsidR="005840F5" w:rsidRPr="005840F5" w:rsidRDefault="005840F5" w:rsidP="005840F5">
      <w:pPr>
        <w:ind w:left="567"/>
        <w:rPr>
          <w:i/>
        </w:rPr>
      </w:pPr>
      <w:r w:rsidRPr="005840F5">
        <w:rPr>
          <w:i/>
        </w:rPr>
        <w:t xml:space="preserve">       </w:t>
      </w:r>
      <w:proofErr w:type="spellStart"/>
      <w:r w:rsidR="00FA3D7B">
        <w:rPr>
          <w:i/>
        </w:rPr>
        <w:t>System.out.print</w:t>
      </w:r>
      <w:proofErr w:type="spellEnd"/>
      <w:r w:rsidR="00886994">
        <w:rPr>
          <w:i/>
        </w:rPr>
        <w:t>(</w:t>
      </w:r>
      <w:r w:rsidRPr="005840F5">
        <w:rPr>
          <w:i/>
        </w:rPr>
        <w:t>"Donner un nombre entier :  "</w:t>
      </w:r>
      <w:proofErr w:type="gramStart"/>
      <w:r w:rsidR="00886994">
        <w:rPr>
          <w:i/>
        </w:rPr>
        <w:t>)</w:t>
      </w:r>
      <w:r w:rsidRPr="005840F5">
        <w:rPr>
          <w:i/>
        </w:rPr>
        <w:t>;</w:t>
      </w:r>
      <w:proofErr w:type="gramEnd"/>
    </w:p>
    <w:p w14:paraId="7D80A751" w14:textId="77777777" w:rsidR="00FF7731" w:rsidRPr="00FF7731" w:rsidRDefault="00531F07" w:rsidP="00531F07">
      <w:pPr>
        <w:ind w:left="567"/>
        <w:rPr>
          <w:i/>
          <w:lang w:val="de-CH"/>
        </w:rPr>
      </w:pPr>
      <w:r w:rsidRPr="00FF7731">
        <w:rPr>
          <w:i/>
          <w:lang w:val="de-CH"/>
        </w:rPr>
        <w:t xml:space="preserve">       </w:t>
      </w:r>
      <w:proofErr w:type="spellStart"/>
      <w:r w:rsidRPr="00FF7731">
        <w:rPr>
          <w:i/>
          <w:lang w:val="de-CH"/>
        </w:rPr>
        <w:t>nbre</w:t>
      </w:r>
      <w:proofErr w:type="spellEnd"/>
      <w:r w:rsidRPr="00FF7731">
        <w:rPr>
          <w:i/>
          <w:lang w:val="de-CH"/>
        </w:rPr>
        <w:t xml:space="preserve"> = </w:t>
      </w:r>
      <w:proofErr w:type="spellStart"/>
      <w:r w:rsidRPr="00FF7731">
        <w:rPr>
          <w:i/>
          <w:lang w:val="de-CH"/>
        </w:rPr>
        <w:t>Integer</w:t>
      </w:r>
      <w:r w:rsidRPr="00FF7731">
        <w:rPr>
          <w:i/>
          <w:lang w:val="de-CH"/>
        </w:rPr>
        <w:t>.parse</w:t>
      </w:r>
      <w:r w:rsidRPr="00FF7731">
        <w:rPr>
          <w:i/>
          <w:lang w:val="de-CH"/>
        </w:rPr>
        <w:t>Int</w:t>
      </w:r>
      <w:proofErr w:type="spellEnd"/>
      <w:r w:rsidRPr="00FF7731">
        <w:rPr>
          <w:i/>
          <w:lang w:val="de-CH"/>
        </w:rPr>
        <w:t>(</w:t>
      </w:r>
      <w:proofErr w:type="spellStart"/>
      <w:proofErr w:type="gramStart"/>
      <w:r w:rsidRPr="00FF7731">
        <w:rPr>
          <w:i/>
          <w:lang w:val="de-CH"/>
        </w:rPr>
        <w:t>sc.nextLine</w:t>
      </w:r>
      <w:proofErr w:type="spellEnd"/>
      <w:proofErr w:type="gramEnd"/>
      <w:r w:rsidRPr="00FF7731">
        <w:rPr>
          <w:i/>
          <w:lang w:val="de-CH"/>
        </w:rPr>
        <w:t>());</w:t>
      </w:r>
    </w:p>
    <w:p w14:paraId="13CB4FD1" w14:textId="47A3FA42" w:rsidR="005840F5" w:rsidRPr="005840F5" w:rsidRDefault="005840F5" w:rsidP="005840F5">
      <w:pPr>
        <w:ind w:left="567"/>
        <w:rPr>
          <w:i/>
        </w:rPr>
      </w:pPr>
      <w:r w:rsidRPr="005840F5">
        <w:rPr>
          <w:i/>
        </w:rPr>
        <w:t xml:space="preserve">       </w:t>
      </w:r>
      <w:proofErr w:type="spellStart"/>
      <w:r w:rsidR="00886994">
        <w:rPr>
          <w:i/>
        </w:rPr>
        <w:t>System.out.println</w:t>
      </w:r>
      <w:proofErr w:type="spellEnd"/>
      <w:r w:rsidR="00886994">
        <w:rPr>
          <w:i/>
        </w:rPr>
        <w:t>(</w:t>
      </w:r>
      <w:r w:rsidRPr="005840F5">
        <w:rPr>
          <w:i/>
        </w:rPr>
        <w:t xml:space="preserve">"Voici son carre : " </w:t>
      </w:r>
      <w:r w:rsidR="00886994">
        <w:rPr>
          <w:i/>
        </w:rPr>
        <w:t>+</w:t>
      </w:r>
      <w:r w:rsidRPr="005840F5">
        <w:rPr>
          <w:i/>
        </w:rPr>
        <w:t xml:space="preserve"> nbre*nbre </w:t>
      </w:r>
      <w:r w:rsidR="00886994">
        <w:rPr>
          <w:i/>
        </w:rPr>
        <w:t>+</w:t>
      </w:r>
      <w:r w:rsidRPr="005840F5">
        <w:rPr>
          <w:i/>
        </w:rPr>
        <w:t xml:space="preserve"> "\n"</w:t>
      </w:r>
      <w:proofErr w:type="gramStart"/>
      <w:r w:rsidR="00886994">
        <w:rPr>
          <w:i/>
        </w:rPr>
        <w:t>)</w:t>
      </w:r>
      <w:r w:rsidRPr="005840F5">
        <w:rPr>
          <w:i/>
        </w:rPr>
        <w:t>;</w:t>
      </w:r>
      <w:proofErr w:type="gramEnd"/>
    </w:p>
    <w:p w14:paraId="79C1CC8E" w14:textId="77777777" w:rsidR="005840F5" w:rsidRPr="005840F5" w:rsidRDefault="005840F5" w:rsidP="005840F5">
      <w:pPr>
        <w:ind w:left="567"/>
        <w:rPr>
          <w:i/>
        </w:rPr>
      </w:pPr>
      <w:r w:rsidRPr="005840F5">
        <w:rPr>
          <w:i/>
        </w:rPr>
        <w:t xml:space="preserve">  }</w:t>
      </w:r>
    </w:p>
    <w:p w14:paraId="1AD1564E" w14:textId="77777777" w:rsidR="005840F5" w:rsidRPr="005840F5" w:rsidRDefault="005840F5" w:rsidP="005840F5">
      <w:pPr>
        <w:ind w:left="567"/>
        <w:rPr>
          <w:i/>
        </w:rPr>
      </w:pPr>
      <w:r w:rsidRPr="005840F5">
        <w:rPr>
          <w:i/>
        </w:rPr>
        <w:t xml:space="preserve">  </w:t>
      </w:r>
      <w:proofErr w:type="gramStart"/>
      <w:r w:rsidRPr="005840F5">
        <w:rPr>
          <w:i/>
        </w:rPr>
        <w:t>return</w:t>
      </w:r>
      <w:proofErr w:type="gramEnd"/>
      <w:r w:rsidRPr="005840F5">
        <w:rPr>
          <w:i/>
        </w:rPr>
        <w:t xml:space="preserve"> 0;</w:t>
      </w:r>
    </w:p>
    <w:p w14:paraId="6BE8A568" w14:textId="77777777" w:rsidR="005840F5" w:rsidRPr="005840F5" w:rsidRDefault="005840F5" w:rsidP="005840F5">
      <w:pPr>
        <w:ind w:left="567"/>
        <w:rPr>
          <w:i/>
        </w:rPr>
      </w:pPr>
      <w:r w:rsidRPr="005840F5">
        <w:rPr>
          <w:i/>
        </w:rPr>
        <w:t>}</w:t>
      </w:r>
    </w:p>
    <w:p w14:paraId="571E7407" w14:textId="77777777" w:rsidR="007A4909" w:rsidRDefault="007A4909" w:rsidP="0093720A"/>
    <w:p w14:paraId="46560417" w14:textId="77777777" w:rsidR="007C49B2" w:rsidRDefault="007C49B2">
      <w:pPr>
        <w:overflowPunct/>
        <w:autoSpaceDE/>
        <w:autoSpaceDN/>
        <w:adjustRightInd/>
        <w:textAlignment w:val="auto"/>
        <w:rPr>
          <w:rFonts w:ascii="Arial" w:eastAsia="Times New Roman" w:hAnsi="Arial"/>
          <w:sz w:val="24"/>
          <w:szCs w:val="24"/>
          <w:u w:val="single"/>
          <w:lang w:val="fr-FR"/>
        </w:rPr>
      </w:pPr>
      <w:r>
        <w:br w:type="page"/>
      </w:r>
    </w:p>
    <w:p w14:paraId="6CE7AE22" w14:textId="77777777" w:rsidR="0093720A" w:rsidRDefault="0093720A" w:rsidP="0093720A">
      <w:pPr>
        <w:pStyle w:val="Titre1"/>
      </w:pPr>
      <w:r>
        <w:lastRenderedPageBreak/>
        <w:t xml:space="preserve">Exercice </w:t>
      </w:r>
      <w:r w:rsidR="007C49B2">
        <w:t>3</w:t>
      </w:r>
    </w:p>
    <w:p w14:paraId="0F104F02" w14:textId="77777777" w:rsidR="0093720A" w:rsidRDefault="0093720A" w:rsidP="0093720A">
      <w:pPr>
        <w:rPr>
          <w:i/>
          <w:u w:val="single"/>
        </w:rPr>
      </w:pPr>
    </w:p>
    <w:p w14:paraId="7FB3AE8E" w14:textId="25F6CC0B" w:rsidR="0093720A" w:rsidRDefault="0093720A" w:rsidP="0093720A">
      <w:pPr>
        <w:pStyle w:val="En-tte"/>
        <w:tabs>
          <w:tab w:val="clear" w:pos="4536"/>
          <w:tab w:val="clear" w:pos="9072"/>
        </w:tabs>
      </w:pPr>
      <w:r>
        <w:t xml:space="preserve">Ecrire le code </w:t>
      </w:r>
      <w:r w:rsidR="00B6111B">
        <w:t>JAVA</w:t>
      </w:r>
      <w:r>
        <w:t xml:space="preserve"> de ce structogramme</w:t>
      </w:r>
    </w:p>
    <w:p w14:paraId="2B3C6B95" w14:textId="77777777" w:rsidR="0093720A" w:rsidRDefault="0093720A" w:rsidP="0093720A">
      <w:pPr>
        <w:pStyle w:val="En-tte"/>
        <w:tabs>
          <w:tab w:val="clear" w:pos="4536"/>
          <w:tab w:val="clear" w:pos="9072"/>
        </w:tabs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0EF0C" wp14:editId="74AF5F45">
                <wp:simplePos x="0" y="0"/>
                <wp:positionH relativeFrom="column">
                  <wp:posOffset>342900</wp:posOffset>
                </wp:positionH>
                <wp:positionV relativeFrom="paragraph">
                  <wp:posOffset>216535</wp:posOffset>
                </wp:positionV>
                <wp:extent cx="5010785" cy="465328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785" cy="465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MON_1106725227"/>
                          <w:bookmarkStart w:id="2" w:name="_MON_1106726360"/>
                          <w:bookmarkStart w:id="3" w:name="_MON_1106726648"/>
                          <w:bookmarkStart w:id="4" w:name="_MON_1106726685"/>
                          <w:bookmarkStart w:id="5" w:name="_MON_1106726702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Start w:id="6" w:name="_MON_1106726720"/>
                          <w:bookmarkEnd w:id="6"/>
                          <w:p w14:paraId="4168859F" w14:textId="18F9D12E" w:rsidR="0093720A" w:rsidRDefault="00FA3D7B" w:rsidP="0093720A">
                            <w:r>
                              <w:object w:dxaOrig="7603" w:dyaOrig="7184" w14:anchorId="047390C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380.15pt;height:359.2pt">
                                  <v:imagedata r:id="rId6" o:title=""/>
                                </v:shape>
                                <o:OLEObject Type="Embed" ProgID="Word.Picture.8" ShapeID="_x0000_i1029" DrawAspect="Content" ObjectID="_1727518113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0EF0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pt;margin-top:17.05pt;width:394.55pt;height:36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" filled="f" stroked="f">
                <v:textbox style="mso-fit-shape-to-text:t">
                  <w:txbxContent>
                    <w:bookmarkStart w:id="7" w:name="_MON_1106725227"/>
                    <w:bookmarkStart w:id="8" w:name="_MON_1106726360"/>
                    <w:bookmarkStart w:id="9" w:name="_MON_1106726648"/>
                    <w:bookmarkStart w:id="10" w:name="_MON_1106726685"/>
                    <w:bookmarkStart w:id="11" w:name="_MON_1106726702"/>
                    <w:bookmarkEnd w:id="7"/>
                    <w:bookmarkEnd w:id="8"/>
                    <w:bookmarkEnd w:id="9"/>
                    <w:bookmarkEnd w:id="10"/>
                    <w:bookmarkEnd w:id="11"/>
                    <w:bookmarkStart w:id="12" w:name="_MON_1106726720"/>
                    <w:bookmarkEnd w:id="12"/>
                    <w:p w14:paraId="4168859F" w14:textId="18F9D12E" w:rsidR="0093720A" w:rsidRDefault="00FA3D7B" w:rsidP="0093720A">
                      <w:r>
                        <w:object w:dxaOrig="7603" w:dyaOrig="7184" w14:anchorId="047390CD">
                          <v:shape id="_x0000_i1029" type="#_x0000_t75" style="width:380.15pt;height:359.2pt">
                            <v:imagedata r:id="rId6" o:title=""/>
                          </v:shape>
                          <o:OLEObject Type="Embed" ProgID="Word.Picture.8" ShapeID="_x0000_i1029" DrawAspect="Content" ObjectID="_1727518113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47F7FF7B" w14:textId="77777777" w:rsidR="00E2157F" w:rsidRPr="00A0161D" w:rsidRDefault="00E2157F" w:rsidP="00A0161D"/>
    <w:sectPr w:rsidR="00E2157F" w:rsidRPr="00A0161D" w:rsidSect="000E2D91">
      <w:headerReference w:type="default" r:id="rId9"/>
      <w:footerReference w:type="default" r:id="rId10"/>
      <w:pgSz w:w="11906" w:h="16838" w:code="9"/>
      <w:pgMar w:top="1418" w:right="1134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98C8" w14:textId="77777777" w:rsidR="00F73B23" w:rsidRDefault="00F73B23" w:rsidP="00E2157F">
      <w:r>
        <w:separator/>
      </w:r>
    </w:p>
  </w:endnote>
  <w:endnote w:type="continuationSeparator" w:id="0">
    <w:p w14:paraId="40D56F73" w14:textId="77777777" w:rsidR="00F73B23" w:rsidRDefault="00F73B23" w:rsidP="00E2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2408" w14:textId="2C519AF6" w:rsidR="00E2157F" w:rsidRPr="000E2D91" w:rsidRDefault="00DC3E18" w:rsidP="000E2D91">
    <w:pPr>
      <w:pStyle w:val="Pieddepage"/>
      <w:tabs>
        <w:tab w:val="clear" w:pos="9072"/>
        <w:tab w:val="right" w:pos="9356"/>
      </w:tabs>
      <w:rPr>
        <w:b/>
        <w:bCs/>
        <w:sz w:val="18"/>
        <w:szCs w:val="18"/>
      </w:rPr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0D97658C" wp14:editId="041F5766">
          <wp:simplePos x="0" y="0"/>
          <wp:positionH relativeFrom="column">
            <wp:posOffset>-33020</wp:posOffset>
          </wp:positionH>
          <wp:positionV relativeFrom="paragraph">
            <wp:posOffset>-15240</wp:posOffset>
          </wp:positionV>
          <wp:extent cx="1257300" cy="539750"/>
          <wp:effectExtent l="19050" t="0" r="0" b="0"/>
          <wp:wrapTight wrapText="bothSides">
            <wp:wrapPolygon edited="0">
              <wp:start x="-327" y="0"/>
              <wp:lineTo x="-327" y="20584"/>
              <wp:lineTo x="21600" y="20584"/>
              <wp:lineTo x="21600" y="0"/>
              <wp:lineTo x="-327" y="0"/>
            </wp:wrapPolygon>
          </wp:wrapTight>
          <wp:docPr id="6" name="Image 6" descr="ES info de ges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 info de gest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2157F" w:rsidRPr="00E2157F">
      <w:tab/>
    </w:r>
    <w:r w:rsidR="000E2D91">
      <w:br/>
    </w:r>
    <w:r w:rsidR="000E2D91">
      <w:tab/>
    </w:r>
    <w:r w:rsidR="00F36BE3">
      <w:rPr>
        <w:sz w:val="18"/>
        <w:szCs w:val="18"/>
      </w:rPr>
      <w:t>G. Lambert</w:t>
    </w:r>
    <w:r w:rsidR="005B1C84">
      <w:rPr>
        <w:sz w:val="18"/>
        <w:szCs w:val="18"/>
      </w:rPr>
      <w:t>/ P. Sacchetti</w:t>
    </w:r>
    <w:r w:rsidR="00E2157F" w:rsidRPr="000E2D91">
      <w:rPr>
        <w:sz w:val="18"/>
        <w:szCs w:val="18"/>
      </w:rPr>
      <w:t xml:space="preserve"> - </w:t>
    </w:r>
    <w:r w:rsidR="00E2157F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DATE \@ "dd/MM/yyyy" </w:instrText>
    </w:r>
    <w:r w:rsidR="00E2157F" w:rsidRPr="000E2D91">
      <w:rPr>
        <w:sz w:val="18"/>
        <w:szCs w:val="18"/>
      </w:rPr>
      <w:fldChar w:fldCharType="separate"/>
    </w:r>
    <w:r w:rsidR="00FA3D7B">
      <w:rPr>
        <w:noProof/>
        <w:sz w:val="18"/>
        <w:szCs w:val="18"/>
      </w:rPr>
      <w:t>17/10/2022</w:t>
    </w:r>
    <w:r w:rsidR="00E2157F" w:rsidRPr="000E2D91">
      <w:rPr>
        <w:sz w:val="18"/>
        <w:szCs w:val="18"/>
      </w:rPr>
      <w:fldChar w:fldCharType="end"/>
    </w:r>
    <w:r w:rsidR="00E2157F" w:rsidRPr="000E2D91">
      <w:rPr>
        <w:sz w:val="18"/>
        <w:szCs w:val="18"/>
      </w:rPr>
      <w:tab/>
    </w:r>
    <w:r w:rsidR="00036E92" w:rsidRPr="000E2D91">
      <w:rPr>
        <w:sz w:val="18"/>
        <w:szCs w:val="18"/>
      </w:rPr>
      <w:fldChar w:fldCharType="begin"/>
    </w:r>
    <w:r w:rsidR="00036E92" w:rsidRPr="000E2D91">
      <w:rPr>
        <w:sz w:val="18"/>
        <w:szCs w:val="18"/>
      </w:rPr>
      <w:instrText xml:space="preserve"> NUMPAGE </w:instrText>
    </w:r>
    <w:r w:rsidR="00036E92" w:rsidRPr="000E2D91">
      <w:rPr>
        <w:sz w:val="18"/>
        <w:szCs w:val="18"/>
      </w:rPr>
      <w:fldChar w:fldCharType="separate"/>
    </w:r>
    <w:r w:rsidR="00036E92">
      <w:rPr>
        <w:noProof/>
        <w:sz w:val="18"/>
        <w:szCs w:val="18"/>
      </w:rPr>
      <w:t>1</w:t>
    </w:r>
    <w:r w:rsidR="00036E92" w:rsidRPr="000E2D91">
      <w:rPr>
        <w:sz w:val="18"/>
        <w:szCs w:val="18"/>
      </w:rPr>
      <w:fldChar w:fldCharType="end"/>
    </w:r>
    <w:r w:rsidR="00036E92" w:rsidRPr="000E2D91">
      <w:rPr>
        <w:sz w:val="18"/>
        <w:szCs w:val="18"/>
      </w:rPr>
      <w:t>/</w:t>
    </w:r>
    <w:r w:rsidR="00E2157F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PAGE </w:instrText>
    </w:r>
    <w:r w:rsidR="00E2157F" w:rsidRPr="000E2D91">
      <w:rPr>
        <w:sz w:val="18"/>
        <w:szCs w:val="18"/>
      </w:rPr>
      <w:fldChar w:fldCharType="separate"/>
    </w:r>
    <w:r w:rsidR="00DD0227">
      <w:rPr>
        <w:noProof/>
        <w:sz w:val="18"/>
        <w:szCs w:val="18"/>
      </w:rPr>
      <w:t>2</w:t>
    </w:r>
    <w:r w:rsidR="00E2157F" w:rsidRPr="000E2D9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73EBF" w14:textId="77777777" w:rsidR="00F73B23" w:rsidRDefault="00F73B23" w:rsidP="00E2157F">
      <w:r>
        <w:separator/>
      </w:r>
    </w:p>
  </w:footnote>
  <w:footnote w:type="continuationSeparator" w:id="0">
    <w:p w14:paraId="0FD6B0AA" w14:textId="77777777" w:rsidR="00F73B23" w:rsidRDefault="00F73B23" w:rsidP="00E2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1DA1" w14:textId="04FCC303" w:rsidR="00E2157F" w:rsidRPr="000E2D91" w:rsidRDefault="00403471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6FD206B4" wp14:editId="37ED6DAB">
          <wp:simplePos x="0" y="0"/>
          <wp:positionH relativeFrom="margin">
            <wp:align>left</wp:align>
          </wp:positionH>
          <wp:positionV relativeFrom="paragraph">
            <wp:posOffset>43815</wp:posOffset>
          </wp:positionV>
          <wp:extent cx="1262380" cy="395605"/>
          <wp:effectExtent l="0" t="0" r="0" b="4445"/>
          <wp:wrapThrough wrapText="bothSides">
            <wp:wrapPolygon edited="0">
              <wp:start x="0" y="0"/>
              <wp:lineTo x="0" y="20803"/>
              <wp:lineTo x="21187" y="20803"/>
              <wp:lineTo x="21187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57F">
      <w:tab/>
    </w:r>
    <w:r w:rsidR="00E2157F" w:rsidRPr="000E2D91">
      <w:rPr>
        <w:sz w:val="20"/>
      </w:rPr>
      <w:tab/>
    </w:r>
    <w:r w:rsidR="005B0954">
      <w:rPr>
        <w:sz w:val="18"/>
        <w:szCs w:val="18"/>
      </w:rPr>
      <w:t>Base de l’informatique</w:t>
    </w:r>
  </w:p>
  <w:p w14:paraId="368C957D" w14:textId="34968632" w:rsidR="00E2157F" w:rsidRPr="005F2CD1" w:rsidRDefault="005F2CD1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sz w:val="20"/>
      </w:rPr>
      <w:tab/>
    </w:r>
    <w:r>
      <w:rPr>
        <w:sz w:val="20"/>
      </w:rPr>
      <w:tab/>
    </w:r>
    <w:r w:rsidR="007F24FA">
      <w:rPr>
        <w:sz w:val="20"/>
      </w:rPr>
      <w:t>B</w:t>
    </w:r>
    <w:r w:rsidR="00F535A9">
      <w:rPr>
        <w:sz w:val="18"/>
        <w:szCs w:val="18"/>
      </w:rPr>
      <w:t>oucle</w:t>
    </w:r>
    <w:r w:rsidR="007F24FA">
      <w:rPr>
        <w:sz w:val="18"/>
        <w:szCs w:val="18"/>
      </w:rPr>
      <w:t>s</w:t>
    </w:r>
  </w:p>
  <w:p w14:paraId="4A4FB3B4" w14:textId="3308C3AA" w:rsidR="00CE7DF4" w:rsidRPr="000E2D91" w:rsidRDefault="00CE7DF4" w:rsidP="000E2D91">
    <w:pPr>
      <w:pStyle w:val="Titrematiere"/>
      <w:tabs>
        <w:tab w:val="clear" w:pos="9637"/>
        <w:tab w:val="right" w:pos="9356"/>
      </w:tabs>
      <w:rPr>
        <w:sz w:val="20"/>
      </w:rPr>
    </w:pPr>
  </w:p>
  <w:p w14:paraId="6EADCB51" w14:textId="72471923" w:rsidR="00E2157F" w:rsidRDefault="00403471" w:rsidP="00E2157F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422075" wp14:editId="057C2AB3">
              <wp:simplePos x="0" y="0"/>
              <wp:positionH relativeFrom="column">
                <wp:posOffset>619760</wp:posOffset>
              </wp:positionH>
              <wp:positionV relativeFrom="paragraph">
                <wp:posOffset>5715</wp:posOffset>
              </wp:positionV>
              <wp:extent cx="5333365" cy="12700"/>
              <wp:effectExtent l="10160" t="10795" r="9525" b="1460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33365" cy="1270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7579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230E4" id="Line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pt,.45pt" to="468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" strokecolor="#075792" strokeweight=".49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2D3"/>
    <w:rsid w:val="00001CB6"/>
    <w:rsid w:val="000050C4"/>
    <w:rsid w:val="00006338"/>
    <w:rsid w:val="00024785"/>
    <w:rsid w:val="000326F3"/>
    <w:rsid w:val="0003486F"/>
    <w:rsid w:val="00036E92"/>
    <w:rsid w:val="00037ACE"/>
    <w:rsid w:val="00040836"/>
    <w:rsid w:val="000708D7"/>
    <w:rsid w:val="00096CA9"/>
    <w:rsid w:val="000B4949"/>
    <w:rsid w:val="000D079F"/>
    <w:rsid w:val="000E2D91"/>
    <w:rsid w:val="001169E0"/>
    <w:rsid w:val="001725D1"/>
    <w:rsid w:val="00173F02"/>
    <w:rsid w:val="001941A9"/>
    <w:rsid w:val="001D01A1"/>
    <w:rsid w:val="001E7391"/>
    <w:rsid w:val="00212B07"/>
    <w:rsid w:val="0021389D"/>
    <w:rsid w:val="0023251F"/>
    <w:rsid w:val="00282A65"/>
    <w:rsid w:val="002D62D3"/>
    <w:rsid w:val="002D6BC6"/>
    <w:rsid w:val="0030152B"/>
    <w:rsid w:val="00332FF6"/>
    <w:rsid w:val="0035010A"/>
    <w:rsid w:val="00356CBD"/>
    <w:rsid w:val="003679A4"/>
    <w:rsid w:val="00373997"/>
    <w:rsid w:val="00393ABA"/>
    <w:rsid w:val="003B6894"/>
    <w:rsid w:val="003B71B0"/>
    <w:rsid w:val="004018CB"/>
    <w:rsid w:val="004022D5"/>
    <w:rsid w:val="00403471"/>
    <w:rsid w:val="0044050A"/>
    <w:rsid w:val="00462E0A"/>
    <w:rsid w:val="00485080"/>
    <w:rsid w:val="004875D4"/>
    <w:rsid w:val="00496B9D"/>
    <w:rsid w:val="004C7413"/>
    <w:rsid w:val="004D231F"/>
    <w:rsid w:val="004E34A5"/>
    <w:rsid w:val="00531F07"/>
    <w:rsid w:val="00564C68"/>
    <w:rsid w:val="00572D60"/>
    <w:rsid w:val="005840F5"/>
    <w:rsid w:val="005A396A"/>
    <w:rsid w:val="005B0954"/>
    <w:rsid w:val="005B1C84"/>
    <w:rsid w:val="005B6CDE"/>
    <w:rsid w:val="005E7486"/>
    <w:rsid w:val="005F2CD1"/>
    <w:rsid w:val="005F785E"/>
    <w:rsid w:val="00612161"/>
    <w:rsid w:val="006301B8"/>
    <w:rsid w:val="00633C10"/>
    <w:rsid w:val="00662704"/>
    <w:rsid w:val="006860B0"/>
    <w:rsid w:val="00687C96"/>
    <w:rsid w:val="006912B5"/>
    <w:rsid w:val="006917A0"/>
    <w:rsid w:val="006D08CE"/>
    <w:rsid w:val="006F1E20"/>
    <w:rsid w:val="00711D45"/>
    <w:rsid w:val="00742EC4"/>
    <w:rsid w:val="00781B5B"/>
    <w:rsid w:val="007A4909"/>
    <w:rsid w:val="007B084F"/>
    <w:rsid w:val="007B3F93"/>
    <w:rsid w:val="007C49B2"/>
    <w:rsid w:val="007E7B85"/>
    <w:rsid w:val="007F24FA"/>
    <w:rsid w:val="007F416B"/>
    <w:rsid w:val="00802B52"/>
    <w:rsid w:val="00814BA4"/>
    <w:rsid w:val="0082365C"/>
    <w:rsid w:val="0084002A"/>
    <w:rsid w:val="008841D7"/>
    <w:rsid w:val="00886994"/>
    <w:rsid w:val="008A2EDA"/>
    <w:rsid w:val="008A592E"/>
    <w:rsid w:val="008A6238"/>
    <w:rsid w:val="008E4715"/>
    <w:rsid w:val="008F70F4"/>
    <w:rsid w:val="00926A35"/>
    <w:rsid w:val="0093720A"/>
    <w:rsid w:val="00945DF4"/>
    <w:rsid w:val="00953E4D"/>
    <w:rsid w:val="00957D3C"/>
    <w:rsid w:val="00991A36"/>
    <w:rsid w:val="009922F6"/>
    <w:rsid w:val="009955E7"/>
    <w:rsid w:val="009A017A"/>
    <w:rsid w:val="009A1991"/>
    <w:rsid w:val="009A2A03"/>
    <w:rsid w:val="009B137D"/>
    <w:rsid w:val="009C4378"/>
    <w:rsid w:val="009D5DD0"/>
    <w:rsid w:val="009D6BBC"/>
    <w:rsid w:val="009E0FCC"/>
    <w:rsid w:val="009F0E99"/>
    <w:rsid w:val="00A0161D"/>
    <w:rsid w:val="00A24058"/>
    <w:rsid w:val="00A31C58"/>
    <w:rsid w:val="00A4763F"/>
    <w:rsid w:val="00A5410C"/>
    <w:rsid w:val="00A57BF3"/>
    <w:rsid w:val="00A90AC6"/>
    <w:rsid w:val="00AA0C09"/>
    <w:rsid w:val="00AA40AB"/>
    <w:rsid w:val="00AA69DB"/>
    <w:rsid w:val="00AB135D"/>
    <w:rsid w:val="00AC5282"/>
    <w:rsid w:val="00AD3846"/>
    <w:rsid w:val="00AD486F"/>
    <w:rsid w:val="00AF7EA5"/>
    <w:rsid w:val="00B17806"/>
    <w:rsid w:val="00B2013F"/>
    <w:rsid w:val="00B41EAD"/>
    <w:rsid w:val="00B4539E"/>
    <w:rsid w:val="00B6111B"/>
    <w:rsid w:val="00B623BB"/>
    <w:rsid w:val="00B644CB"/>
    <w:rsid w:val="00B75686"/>
    <w:rsid w:val="00B77BF1"/>
    <w:rsid w:val="00B82CCE"/>
    <w:rsid w:val="00B8399B"/>
    <w:rsid w:val="00B96383"/>
    <w:rsid w:val="00C259EB"/>
    <w:rsid w:val="00C6167A"/>
    <w:rsid w:val="00C731CC"/>
    <w:rsid w:val="00C74147"/>
    <w:rsid w:val="00C82EEC"/>
    <w:rsid w:val="00C96817"/>
    <w:rsid w:val="00CA02F6"/>
    <w:rsid w:val="00CB380D"/>
    <w:rsid w:val="00CD6050"/>
    <w:rsid w:val="00CE384C"/>
    <w:rsid w:val="00CE6F0B"/>
    <w:rsid w:val="00CE7DF4"/>
    <w:rsid w:val="00CF087C"/>
    <w:rsid w:val="00CF186A"/>
    <w:rsid w:val="00D375A7"/>
    <w:rsid w:val="00D50868"/>
    <w:rsid w:val="00DC236D"/>
    <w:rsid w:val="00DC3E18"/>
    <w:rsid w:val="00DC6266"/>
    <w:rsid w:val="00DC731B"/>
    <w:rsid w:val="00DD0227"/>
    <w:rsid w:val="00DE068A"/>
    <w:rsid w:val="00DF5ACB"/>
    <w:rsid w:val="00DF7154"/>
    <w:rsid w:val="00E2157F"/>
    <w:rsid w:val="00E33450"/>
    <w:rsid w:val="00E40ECB"/>
    <w:rsid w:val="00E44456"/>
    <w:rsid w:val="00E54118"/>
    <w:rsid w:val="00E640EE"/>
    <w:rsid w:val="00E67B43"/>
    <w:rsid w:val="00E772DC"/>
    <w:rsid w:val="00EC2B57"/>
    <w:rsid w:val="00ED4555"/>
    <w:rsid w:val="00EF2E31"/>
    <w:rsid w:val="00EF4DE8"/>
    <w:rsid w:val="00F31358"/>
    <w:rsid w:val="00F32B40"/>
    <w:rsid w:val="00F35D60"/>
    <w:rsid w:val="00F36BE3"/>
    <w:rsid w:val="00F535A9"/>
    <w:rsid w:val="00F54EEC"/>
    <w:rsid w:val="00F667BB"/>
    <w:rsid w:val="00F73B23"/>
    <w:rsid w:val="00F93B5E"/>
    <w:rsid w:val="00FA3D7B"/>
    <w:rsid w:val="00FB1CC8"/>
    <w:rsid w:val="00FD18DD"/>
    <w:rsid w:val="00FD22F8"/>
    <w:rsid w:val="00FE10A4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296FA746"/>
  <w15:docId w15:val="{67999640-364C-4624-9554-8880E7C3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157F"/>
    <w:pPr>
      <w:overflowPunct w:val="0"/>
      <w:autoSpaceDE w:val="0"/>
      <w:autoSpaceDN w:val="0"/>
      <w:adjustRightInd w:val="0"/>
      <w:textAlignment w:val="baseline"/>
    </w:pPr>
    <w:rPr>
      <w:rFonts w:ascii="Verdana" w:eastAsia="Arial Unicode MS" w:hAnsi="Verdana"/>
      <w:sz w:val="22"/>
      <w:szCs w:val="12"/>
      <w:lang w:eastAsia="fr-FR"/>
    </w:rPr>
  </w:style>
  <w:style w:type="paragraph" w:styleId="Titre1">
    <w:name w:val="heading 1"/>
    <w:basedOn w:val="Normal"/>
    <w:next w:val="Normal"/>
    <w:qFormat/>
    <w:rsid w:val="00926A35"/>
    <w:pPr>
      <w:keepNext/>
      <w:overflowPunct/>
      <w:autoSpaceDE/>
      <w:autoSpaceDN/>
      <w:adjustRightInd/>
      <w:spacing w:before="120" w:after="120"/>
      <w:textAlignment w:val="auto"/>
      <w:outlineLvl w:val="0"/>
    </w:pPr>
    <w:rPr>
      <w:rFonts w:ascii="Arial" w:eastAsia="Times New Roman" w:hAnsi="Arial"/>
      <w:sz w:val="24"/>
      <w:szCs w:val="24"/>
      <w:u w:val="single"/>
      <w:lang w:val="fr-FR"/>
    </w:rPr>
  </w:style>
  <w:style w:type="paragraph" w:styleId="Titre4">
    <w:name w:val="heading 4"/>
    <w:basedOn w:val="Normal"/>
    <w:next w:val="Normal"/>
    <w:qFormat/>
    <w:rsid w:val="002D62D3"/>
    <w:pPr>
      <w:keepNext/>
      <w:pBdr>
        <w:bottom w:val="single" w:sz="4" w:space="3" w:color="auto"/>
      </w:pBdr>
      <w:overflowPunct/>
      <w:autoSpaceDE/>
      <w:autoSpaceDN/>
      <w:adjustRightInd/>
      <w:jc w:val="center"/>
      <w:textAlignment w:val="auto"/>
      <w:outlineLvl w:val="3"/>
    </w:pPr>
    <w:rPr>
      <w:rFonts w:ascii="Arial" w:eastAsia="Times New Roman" w:hAnsi="Arial" w:cs="Arial"/>
      <w:b/>
      <w:bCs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2157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2157F"/>
    <w:pPr>
      <w:tabs>
        <w:tab w:val="center" w:pos="4536"/>
        <w:tab w:val="right" w:pos="9072"/>
      </w:tabs>
    </w:pPr>
    <w:rPr>
      <w:sz w:val="16"/>
    </w:rPr>
  </w:style>
  <w:style w:type="paragraph" w:customStyle="1" w:styleId="Titrematiere">
    <w:name w:val="Titre matiere"/>
    <w:basedOn w:val="En-tte"/>
    <w:rsid w:val="00E2157F"/>
    <w:pPr>
      <w:suppressLineNumbers/>
      <w:tabs>
        <w:tab w:val="clear" w:pos="4536"/>
        <w:tab w:val="clear" w:pos="9072"/>
        <w:tab w:val="center" w:pos="4818"/>
        <w:tab w:val="right" w:pos="9637"/>
      </w:tabs>
      <w:overflowPunct/>
      <w:autoSpaceDE/>
      <w:autoSpaceDN/>
      <w:adjustRightInd/>
      <w:textAlignment w:val="auto"/>
    </w:pPr>
    <w:rPr>
      <w:sz w:val="24"/>
      <w:szCs w:val="20"/>
    </w:rPr>
  </w:style>
  <w:style w:type="paragraph" w:customStyle="1" w:styleId="Texte">
    <w:name w:val="Texte"/>
    <w:basedOn w:val="Normal"/>
    <w:rsid w:val="00E2157F"/>
    <w:pPr>
      <w:overflowPunct/>
      <w:autoSpaceDE/>
      <w:autoSpaceDN/>
      <w:adjustRightInd/>
      <w:textAlignment w:val="auto"/>
    </w:pPr>
    <w:rPr>
      <w:sz w:val="16"/>
      <w:szCs w:val="20"/>
    </w:rPr>
  </w:style>
  <w:style w:type="paragraph" w:styleId="Textedebulles">
    <w:name w:val="Balloon Text"/>
    <w:basedOn w:val="Normal"/>
    <w:link w:val="TextedebullesCar"/>
    <w:rsid w:val="00DC3E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3E18"/>
    <w:rPr>
      <w:rFonts w:ascii="Tahoma" w:eastAsia="Arial Unicode MS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35D6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ar"/>
    <w:rsid w:val="00A0161D"/>
    <w:pPr>
      <w:overflowPunct/>
      <w:autoSpaceDE/>
      <w:autoSpaceDN/>
      <w:adjustRightInd/>
      <w:jc w:val="both"/>
      <w:textAlignment w:val="auto"/>
    </w:pPr>
    <w:rPr>
      <w:rFonts w:ascii="Courier New" w:eastAsia="Times New Roman" w:hAnsi="Courier New"/>
      <w:sz w:val="20"/>
      <w:szCs w:val="24"/>
      <w:lang w:val="fr-FR"/>
    </w:rPr>
  </w:style>
  <w:style w:type="character" w:customStyle="1" w:styleId="CodeCar">
    <w:name w:val="Code Car"/>
    <w:basedOn w:val="Policepardfaut"/>
    <w:link w:val="Code"/>
    <w:rsid w:val="00A0161D"/>
    <w:rPr>
      <w:rFonts w:ascii="Courier New" w:hAnsi="Courier New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chard\Application%20Data\Microsoft\Mod&#232;les\prog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prog1.dot</Template>
  <TotalTime>0</TotalTime>
  <Pages>2</Pages>
  <Words>94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Série 1</vt:lpstr>
    </vt:vector>
  </TitlesOfParts>
  <Company>CPLN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 1</dc:title>
  <dc:creator>Service informatique</dc:creator>
  <cp:lastModifiedBy>Sacchetti Plinio (PSI)</cp:lastModifiedBy>
  <cp:revision>21</cp:revision>
  <cp:lastPrinted>2021-11-19T12:40:00Z</cp:lastPrinted>
  <dcterms:created xsi:type="dcterms:W3CDTF">2019-09-03T08:28:00Z</dcterms:created>
  <dcterms:modified xsi:type="dcterms:W3CDTF">2022-10-17T11:22:00Z</dcterms:modified>
</cp:coreProperties>
</file>