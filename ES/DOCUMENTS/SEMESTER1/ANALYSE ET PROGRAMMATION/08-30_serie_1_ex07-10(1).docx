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C4A3" w14:textId="77777777" w:rsidR="00DF3321" w:rsidRDefault="00CA55E4" w:rsidP="00DF3321">
      <w:pPr>
        <w:rPr>
          <w:b/>
          <w:bCs/>
        </w:rPr>
      </w:pPr>
      <w:r>
        <w:rPr>
          <w:b/>
          <w:bCs/>
        </w:rPr>
        <w:t xml:space="preserve">Exercice </w:t>
      </w:r>
      <w:r w:rsidR="00DF3321">
        <w:rPr>
          <w:b/>
          <w:bCs/>
        </w:rPr>
        <w:t>7</w:t>
      </w:r>
    </w:p>
    <w:p w14:paraId="61B66B64" w14:textId="77777777" w:rsidR="00DF3321" w:rsidRDefault="00DF3321" w:rsidP="00DF3321">
      <w:r>
        <w:t>L'utilisateur doit saisir un nombre entier compris entre 1 et 100</w:t>
      </w:r>
      <w:r w:rsidR="00B2412D">
        <w:t xml:space="preserve"> (bornes comprises)</w:t>
      </w:r>
      <w:r>
        <w:t>. Il doit recommencer la saisie autan</w:t>
      </w:r>
      <w:bookmarkStart w:id="0" w:name="_GoBack"/>
      <w:bookmarkEnd w:id="0"/>
      <w:r>
        <w:t>t de fois que nécessaire. Pour chaque saisie non autorisée, afficher un message d'erreur.</w:t>
      </w:r>
    </w:p>
    <w:p w14:paraId="2E42D4CA" w14:textId="77777777" w:rsidR="00DF3321" w:rsidRDefault="00DF3321" w:rsidP="00DF3321"/>
    <w:p w14:paraId="54EA0DB7" w14:textId="77777777" w:rsidR="00DF3321" w:rsidRDefault="00CA55E4" w:rsidP="00DF3321">
      <w:pPr>
        <w:rPr>
          <w:b/>
          <w:bCs/>
        </w:rPr>
      </w:pPr>
      <w:r>
        <w:rPr>
          <w:b/>
          <w:bCs/>
        </w:rPr>
        <w:t xml:space="preserve">Exercice </w:t>
      </w:r>
      <w:r w:rsidR="00DF3321">
        <w:rPr>
          <w:b/>
          <w:bCs/>
        </w:rPr>
        <w:t>8</w:t>
      </w:r>
    </w:p>
    <w:p w14:paraId="321D187F" w14:textId="77777777" w:rsidR="00DF3321" w:rsidRDefault="00DF3321" w:rsidP="00DF3321">
      <w:r>
        <w:t>Voici un structogramme quelconque :</w:t>
      </w:r>
    </w:p>
    <w:p w14:paraId="21419302" w14:textId="77777777" w:rsidR="00DF3321" w:rsidRDefault="00DF3321" w:rsidP="00DF3321"/>
    <w:p w14:paraId="6BB18984" w14:textId="77777777" w:rsidR="00DF3321" w:rsidRDefault="00801126" w:rsidP="00DF3321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19EB22" wp14:editId="615E3C6F">
                <wp:simplePos x="0" y="0"/>
                <wp:positionH relativeFrom="column">
                  <wp:posOffset>281940</wp:posOffset>
                </wp:positionH>
                <wp:positionV relativeFrom="paragraph">
                  <wp:posOffset>96520</wp:posOffset>
                </wp:positionV>
                <wp:extent cx="5680710" cy="3426460"/>
                <wp:effectExtent l="10795" t="12700" r="13970" b="8890"/>
                <wp:wrapNone/>
                <wp:docPr id="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0710" cy="3426460"/>
                          <a:chOff x="1642" y="2497"/>
                          <a:chExt cx="8946" cy="5396"/>
                        </a:xfrm>
                      </wpg:grpSpPr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2" y="2497"/>
                            <a:ext cx="8937" cy="5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74" y="2882"/>
                            <a:ext cx="8505" cy="4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74" y="3374"/>
                            <a:ext cx="85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74" y="3374"/>
                            <a:ext cx="4198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05" y="3768"/>
                            <a:ext cx="3767" cy="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05" y="4268"/>
                            <a:ext cx="1933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438" y="4268"/>
                            <a:ext cx="1834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272" y="4072"/>
                            <a:ext cx="4307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74" y="4752"/>
                            <a:ext cx="8505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81" y="2882"/>
                            <a:ext cx="4307" cy="5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65" y="2882"/>
                            <a:ext cx="4216" cy="5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96" y="3768"/>
                            <a:ext cx="1951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7" y="3768"/>
                            <a:ext cx="1825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505" y="5646"/>
                            <a:ext cx="8074" cy="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29" y="6040"/>
                            <a:ext cx="7750" cy="10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301" y="6236"/>
                            <a:ext cx="0" cy="8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999" y="6433"/>
                            <a:ext cx="0" cy="6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310" y="6523"/>
                            <a:ext cx="2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008" y="6720"/>
                            <a:ext cx="25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829" y="6327"/>
                            <a:ext cx="24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829" y="6040"/>
                            <a:ext cx="7750" cy="5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23" y="4242"/>
                            <a:ext cx="515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304AE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57" y="4242"/>
                            <a:ext cx="515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CF50A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978" y="3454"/>
                            <a:ext cx="515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ABE67" w14:textId="77777777" w:rsidR="00DF3321" w:rsidRDefault="00DF3321" w:rsidP="00DF332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2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978" y="4143"/>
                            <a:ext cx="515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FFEF3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928" y="4734"/>
                            <a:ext cx="515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ED71A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3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555" y="6603"/>
                            <a:ext cx="515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66717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252" y="6603"/>
                            <a:ext cx="515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6B50E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949" y="6757"/>
                            <a:ext cx="5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A1F90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3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424" y="2952"/>
                            <a:ext cx="515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4A0AF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  <wps:wsp>
                        <wps:cNvPr id="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701" y="2913"/>
                            <a:ext cx="515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24594" w14:textId="77777777" w:rsidR="00DF3321" w:rsidRDefault="00DF3321" w:rsidP="00DF3321">
                              <w:pPr>
                                <w:rPr>
                                  <w:snapToGrid w:val="0"/>
                                  <w:color w:val="000000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0488" tIns="44450" rIns="90488" bIns="4445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9EB22" id="Group 14" o:spid="_x0000_s1026" style="position:absolute;margin-left:22.2pt;margin-top:7.6pt;width:447.3pt;height:269.8pt;z-index:251672576" coordorigin="1642,2497" coordsize="8946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">
                <v:rect id="Rectangle 15" o:spid="_x0000_s1027" style="position:absolute;left:1642;top:2497;width:893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DVwgAAANoAAAAPAAAAZHJzL2Rvd25yZXYueG1sRI9Bi8Iw&#10;FITvgv8hPGFvmrrg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BUb8DVwgAAANoAAAAPAAAA&#10;AAAAAAAAAAAAAAcCAABkcnMvZG93bnJldi54bWxQSwUGAAAAAAMAAwC3AAAA9gIAAAAA&#10;" strokeweight="1pt"/>
                <v:rect id="Rectangle 16" o:spid="_x0000_s1028" style="position:absolute;left:2074;top:2882;width:8505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" strokeweight="1pt"/>
                <v:line id="Line 17" o:spid="_x0000_s1029" style="position:absolute;visibility:visible;mso-wrap-style:square" from="2074,3374" to="10579,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rect id="Rectangle 18" o:spid="_x0000_s1030" style="position:absolute;left:2074;top:3374;width:4198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" strokeweight="1pt"/>
                <v:rect id="Rectangle 19" o:spid="_x0000_s1031" style="position:absolute;left:2505;top:3768;width:3767;height: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" strokeweight="1pt"/>
                <v:rect id="Rectangle 20" o:spid="_x0000_s1032" style="position:absolute;left:2505;top:4268;width:1933;height: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" strokeweight="1pt"/>
                <v:rect id="Rectangle 21" o:spid="_x0000_s1033" style="position:absolute;left:4438;top:4268;width:1834;height: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" strokeweight="1pt"/>
                <v:rect id="Rectangle 22" o:spid="_x0000_s1034" style="position:absolute;left:6272;top:4072;width:4307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" strokeweight="1pt"/>
                <v:rect id="Rectangle 23" o:spid="_x0000_s1035" style="position:absolute;left:2074;top:4752;width:8505;height: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" strokeweight="1pt"/>
                <v:line id="Line 24" o:spid="_x0000_s1036" style="position:absolute;flip:y;visibility:visible;mso-wrap-style:square" from="6281,2882" to="10588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" strokeweight="1pt"/>
                <v:line id="Line 25" o:spid="_x0000_s1037" style="position:absolute;flip:x y;visibility:visible;mso-wrap-style:square" from="2065,2882" to="6281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" strokeweight="1pt"/>
                <v:line id="Line 26" o:spid="_x0000_s1038" style="position:absolute;flip:x y;visibility:visible;mso-wrap-style:square" from="2496,3768" to="4447,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" strokeweight="1pt"/>
                <v:line id="Line 27" o:spid="_x0000_s1039" style="position:absolute;flip:y;visibility:visible;mso-wrap-style:square" from="4447,3768" to="6272,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" strokeweight="1pt"/>
                <v:rect id="Rectangle 28" o:spid="_x0000_s1040" style="position:absolute;left:2505;top:5646;width:807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" strokeweight="1pt"/>
                <v:rect id="Rectangle 29" o:spid="_x0000_s1041" style="position:absolute;left:2829;top:6040;width:7750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" strokeweight="1pt"/>
                <v:line id="Line 30" o:spid="_x0000_s1042" style="position:absolute;visibility:visible;mso-wrap-style:square" from="5301,6236" to="5301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31" o:spid="_x0000_s1043" style="position:absolute;visibility:visible;mso-wrap-style:square" from="7999,6433" to="7999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32" o:spid="_x0000_s1044" style="position:absolute;visibility:visible;mso-wrap-style:square" from="5310,6523" to="7990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33" o:spid="_x0000_s1045" style="position:absolute;visibility:visible;mso-wrap-style:square" from="8008,6720" to="10579,6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34" o:spid="_x0000_s1046" style="position:absolute;visibility:visible;mso-wrap-style:square" from="2829,6327" to="5292,6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35" o:spid="_x0000_s1047" style="position:absolute;visibility:visible;mso-wrap-style:square" from="2829,6040" to="10579,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rect id="Rectangle 36" o:spid="_x0000_s1048" style="position:absolute;left:3123;top:4242;width:51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" filled="f" stroked="f" strokeweight="1pt">
                  <v:textbox inset="2.51356mm,3.5pt,2.51356mm,3.5pt">
                    <w:txbxContent>
                      <w:p w14:paraId="580304AE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rect id="Rectangle 37" o:spid="_x0000_s1049" style="position:absolute;left:4957;top:4242;width:51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" filled="f" stroked="f" strokeweight="1pt">
                  <v:textbox inset="2.51356mm,3.5pt,2.51356mm,3.5pt">
                    <w:txbxContent>
                      <w:p w14:paraId="138CF50A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B</w:t>
                        </w:r>
                      </w:p>
                    </w:txbxContent>
                  </v:textbox>
                </v:rect>
                <v:rect id="Rectangle 38" o:spid="_x0000_s1050" style="position:absolute;left:7978;top:3454;width:515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" filled="f" stroked="f" strokeweight="1pt">
                  <v:textbox inset="2.51356mm,3.5pt,2.51356mm,3.5pt">
                    <w:txbxContent>
                      <w:p w14:paraId="412ABE67" w14:textId="77777777" w:rsidR="00DF3321" w:rsidRDefault="00DF3321" w:rsidP="00DF3321">
                        <w:r>
                          <w:t>C</w:t>
                        </w:r>
                      </w:p>
                    </w:txbxContent>
                  </v:textbox>
                </v:rect>
                <v:rect id="Rectangle 39" o:spid="_x0000_s1051" style="position:absolute;left:7978;top:4143;width:515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" filled="f" stroked="f" strokeweight="1pt">
                  <v:textbox inset="2.51356mm,3.5pt,2.51356mm,3.5pt">
                    <w:txbxContent>
                      <w:p w14:paraId="22DFFEF3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D</w:t>
                        </w:r>
                      </w:p>
                    </w:txbxContent>
                  </v:textbox>
                </v:rect>
                <v:rect id="Rectangle 40" o:spid="_x0000_s1052" style="position:absolute;left:5928;top:4734;width:51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" filled="f" stroked="f" strokeweight="1pt">
                  <v:textbox inset="2.51356mm,3.5pt,2.51356mm,3.5pt">
                    <w:txbxContent>
                      <w:p w14:paraId="0E0ED71A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E</w:t>
                        </w:r>
                      </w:p>
                    </w:txbxContent>
                  </v:textbox>
                </v:rect>
                <v:rect id="Rectangle 41" o:spid="_x0000_s1053" style="position:absolute;left:3555;top:6603;width:515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" filled="f" stroked="f" strokeweight="1pt">
                  <v:textbox inset="2.51356mm,3.5pt,2.51356mm,3.5pt">
                    <w:txbxContent>
                      <w:p w14:paraId="4CB66717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F</w:t>
                        </w:r>
                      </w:p>
                    </w:txbxContent>
                  </v:textbox>
                </v:rect>
                <v:rect id="Rectangle 42" o:spid="_x0000_s1054" style="position:absolute;left:6252;top:6603;width:515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" filled="f" stroked="f" strokeweight="1pt">
                  <v:textbox inset="2.51356mm,3.5pt,2.51356mm,3.5pt">
                    <w:txbxContent>
                      <w:p w14:paraId="18A6B50E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G</w:t>
                        </w:r>
                      </w:p>
                    </w:txbxContent>
                  </v:textbox>
                </v:rect>
                <v:rect id="Rectangle 43" o:spid="_x0000_s1055" style="position:absolute;left:8949;top:6757;width:51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" filled="f" stroked="f" strokeweight="1pt">
                  <v:textbox inset="2.51356mm,3.5pt,2.51356mm,3.5pt">
                    <w:txbxContent>
                      <w:p w14:paraId="1E0A1F90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H</w:t>
                        </w:r>
                      </w:p>
                    </w:txbxContent>
                  </v:textbox>
                </v:rect>
                <v:rect id="Rectangle 44" o:spid="_x0000_s1056" style="position:absolute;left:2424;top:2952;width:515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" filled="f" stroked="f" strokeweight="1pt">
                  <v:textbox inset="2.51356mm,3.5pt,2.51356mm,3.5pt">
                    <w:txbxContent>
                      <w:p w14:paraId="3C54A0AF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V</w:t>
                        </w:r>
                      </w:p>
                    </w:txbxContent>
                  </v:textbox>
                </v:rect>
                <v:rect id="Rectangle 45" o:spid="_x0000_s1057" style="position:absolute;left:9701;top:2913;width:515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" filled="f" stroked="f" strokeweight="1pt">
                  <v:textbox inset="2.51356mm,3.5pt,2.51356mm,3.5pt">
                    <w:txbxContent>
                      <w:p w14:paraId="7F924594" w14:textId="77777777" w:rsidR="00DF3321" w:rsidRDefault="00DF3321" w:rsidP="00DF3321">
                        <w:pPr>
                          <w:rPr>
                            <w:snapToGrid w:val="0"/>
                            <w:color w:val="000000"/>
                          </w:rPr>
                        </w:pPr>
                        <w:r>
                          <w:rPr>
                            <w:snapToGrid w:val="0"/>
                            <w:color w:val="000000"/>
                          </w:rPr>
                          <w:t>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F58C56" w14:textId="77777777" w:rsidR="00DF3321" w:rsidRDefault="00DF3321" w:rsidP="00DF3321"/>
    <w:p w14:paraId="2B156AA1" w14:textId="77777777" w:rsidR="00DF3321" w:rsidRDefault="00DF3321" w:rsidP="00DF3321"/>
    <w:p w14:paraId="6FA85C7B" w14:textId="77777777" w:rsidR="00DF3321" w:rsidRDefault="00DF3321" w:rsidP="00DF3321"/>
    <w:p w14:paraId="28F0CB27" w14:textId="77777777" w:rsidR="00DF3321" w:rsidRDefault="00DF3321" w:rsidP="00DF3321"/>
    <w:p w14:paraId="38AE635F" w14:textId="77777777" w:rsidR="00DF3321" w:rsidRDefault="00DF3321" w:rsidP="00DF3321"/>
    <w:p w14:paraId="152702F0" w14:textId="77777777" w:rsidR="00DF3321" w:rsidRDefault="00DF3321" w:rsidP="00DF3321"/>
    <w:p w14:paraId="14A87959" w14:textId="77777777" w:rsidR="00DF3321" w:rsidRDefault="00DF3321" w:rsidP="00DF3321"/>
    <w:p w14:paraId="1E43FBBD" w14:textId="77777777" w:rsidR="00DF3321" w:rsidRDefault="00DF3321" w:rsidP="00DF3321"/>
    <w:p w14:paraId="311D422D" w14:textId="77777777" w:rsidR="00DF3321" w:rsidRDefault="00DF3321" w:rsidP="00DF3321"/>
    <w:p w14:paraId="4A807AE2" w14:textId="77777777" w:rsidR="00DF3321" w:rsidRDefault="00DF3321" w:rsidP="00DF3321"/>
    <w:p w14:paraId="3DF71555" w14:textId="77777777" w:rsidR="00DF3321" w:rsidRDefault="00DF3321" w:rsidP="00DF3321"/>
    <w:p w14:paraId="4AFA2091" w14:textId="77777777" w:rsidR="00DF3321" w:rsidRDefault="00DF3321" w:rsidP="00DF3321"/>
    <w:p w14:paraId="78C02779" w14:textId="77777777" w:rsidR="00DF3321" w:rsidRDefault="00DF3321" w:rsidP="00DF3321"/>
    <w:p w14:paraId="7EB75420" w14:textId="77777777" w:rsidR="00DF3321" w:rsidRDefault="00DF3321" w:rsidP="00DF3321"/>
    <w:p w14:paraId="5A23438A" w14:textId="77777777" w:rsidR="00DF3321" w:rsidRDefault="00DF3321" w:rsidP="00DF3321"/>
    <w:p w14:paraId="15E2DEFA" w14:textId="77777777" w:rsidR="00DF3321" w:rsidRDefault="00DF3321" w:rsidP="00DF3321"/>
    <w:p w14:paraId="3B90C821" w14:textId="77777777" w:rsidR="00DF3321" w:rsidRDefault="00DF3321" w:rsidP="00DF3321"/>
    <w:p w14:paraId="3C5A7361" w14:textId="77777777" w:rsidR="00DF3321" w:rsidRDefault="00DF3321" w:rsidP="00DF3321"/>
    <w:p w14:paraId="75091E76" w14:textId="77777777" w:rsidR="00DF3321" w:rsidRDefault="00DF3321" w:rsidP="00DF3321"/>
    <w:p w14:paraId="79E286FB" w14:textId="77777777" w:rsidR="00DF3321" w:rsidRDefault="00DF3321" w:rsidP="00DF3321"/>
    <w:p w14:paraId="02613D9A" w14:textId="77777777" w:rsidR="00DF3321" w:rsidRDefault="00DF3321" w:rsidP="00DF3321"/>
    <w:p w14:paraId="6784FE81" w14:textId="77777777" w:rsidR="00DF3321" w:rsidRDefault="00DF3321" w:rsidP="00DF3321"/>
    <w:p w14:paraId="74249898" w14:textId="77777777" w:rsidR="00DF3321" w:rsidRDefault="00DF3321" w:rsidP="00DF3321"/>
    <w:p w14:paraId="3AFEE81E" w14:textId="77777777" w:rsidR="00DF3321" w:rsidRDefault="00DF3321" w:rsidP="00DF3321">
      <w:r>
        <w:t>a) Faire l'ordinogramme correspondant au structogramme ci-dessus.</w:t>
      </w:r>
    </w:p>
    <w:p w14:paraId="601BAC20" w14:textId="77777777" w:rsidR="00DF3321" w:rsidRDefault="00DF3321" w:rsidP="00DF3321">
      <w:r>
        <w:t>b) Traduire ce structogramme en français structuré</w:t>
      </w:r>
    </w:p>
    <w:p w14:paraId="20A730AD" w14:textId="77777777" w:rsidR="00DF3321" w:rsidRDefault="00DF3321" w:rsidP="00DF3321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Exercice 9</w:t>
      </w:r>
    </w:p>
    <w:p w14:paraId="490329A6" w14:textId="77777777" w:rsidR="00DF3321" w:rsidRDefault="00DF3321" w:rsidP="00DF3321">
      <w:r>
        <w:t>Reprendre la donnée de l'exercice 5 et améliorer l'algorithme de la façon suivante :</w:t>
      </w:r>
    </w:p>
    <w:p w14:paraId="1961A61D" w14:textId="77777777" w:rsidR="00DF3321" w:rsidRDefault="00DF3321" w:rsidP="00DF3321"/>
    <w:p w14:paraId="522E7416" w14:textId="77777777" w:rsidR="00DF3321" w:rsidRDefault="00DF3321" w:rsidP="00DF3321">
      <w:pPr>
        <w:numPr>
          <w:ilvl w:val="0"/>
          <w:numId w:val="1"/>
        </w:numPr>
        <w:overflowPunct/>
        <w:autoSpaceDE/>
        <w:autoSpaceDN/>
        <w:adjustRightInd/>
        <w:textAlignment w:val="auto"/>
      </w:pPr>
      <w:r>
        <w:t>S'assurer que l'opérateur saisi soit l'un des opérateurs autorisés.</w:t>
      </w:r>
    </w:p>
    <w:p w14:paraId="5B2849C1" w14:textId="77777777" w:rsidR="00DF3321" w:rsidRDefault="00DF3321" w:rsidP="00DF3321">
      <w:pPr>
        <w:numPr>
          <w:ilvl w:val="0"/>
          <w:numId w:val="1"/>
        </w:numPr>
        <w:overflowPunct/>
        <w:autoSpaceDE/>
        <w:autoSpaceDN/>
        <w:adjustRightInd/>
        <w:textAlignment w:val="auto"/>
      </w:pPr>
      <w:r>
        <w:t>Eviter la division par zéro, si le 2</w:t>
      </w:r>
      <w:r>
        <w:rPr>
          <w:vertAlign w:val="superscript"/>
        </w:rPr>
        <w:t>ème</w:t>
      </w:r>
      <w:r>
        <w:t xml:space="preserve"> opérande saisi vaut 0 et que l'opérateur souhaité est une division, redemander une nouvelle saisie pour le 2</w:t>
      </w:r>
      <w:r>
        <w:rPr>
          <w:vertAlign w:val="superscript"/>
        </w:rPr>
        <w:t>ème</w:t>
      </w:r>
      <w:r>
        <w:t xml:space="preserve"> opérande.</w:t>
      </w:r>
    </w:p>
    <w:p w14:paraId="33A2622E" w14:textId="77777777" w:rsidR="00DF3321" w:rsidRDefault="00DF3321" w:rsidP="00DF3321">
      <w:pPr>
        <w:numPr>
          <w:ilvl w:val="0"/>
          <w:numId w:val="1"/>
        </w:numPr>
        <w:overflowPunct/>
        <w:autoSpaceDE/>
        <w:autoSpaceDN/>
        <w:adjustRightInd/>
        <w:textAlignment w:val="auto"/>
      </w:pPr>
      <w:r>
        <w:t>Lorsque le résultat de la première expression est affiché, l'utilisateur doit avoir la possibilité de saisir une nouvelle expression à calculer.</w:t>
      </w:r>
    </w:p>
    <w:p w14:paraId="779D5C38" w14:textId="77777777" w:rsidR="00DF3321" w:rsidRDefault="00DF3321" w:rsidP="00DF3321">
      <w:pPr>
        <w:numPr>
          <w:ilvl w:val="0"/>
          <w:numId w:val="1"/>
        </w:numPr>
        <w:overflowPunct/>
        <w:autoSpaceDE/>
        <w:autoSpaceDN/>
        <w:adjustRightInd/>
        <w:textAlignment w:val="auto"/>
      </w:pPr>
      <w:r>
        <w:t>La fin du programme intervient lorsque l'opérateur saisi le caractère Q comme opérateur.</w:t>
      </w:r>
    </w:p>
    <w:p w14:paraId="6AE7C48E" w14:textId="77777777" w:rsidR="00DF3321" w:rsidRDefault="00DF3321" w:rsidP="00DF3321"/>
    <w:p w14:paraId="586C714C" w14:textId="77777777" w:rsidR="00DF3321" w:rsidRDefault="00DF3321" w:rsidP="00DF3321">
      <w:r>
        <w:t>Exemple de déroulement :</w:t>
      </w:r>
    </w:p>
    <w:p w14:paraId="5343583C" w14:textId="77777777" w:rsidR="00DF3321" w:rsidRDefault="00DF3321" w:rsidP="00DF3321"/>
    <w:p w14:paraId="599CD7A7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>Saisir un opérateur : +</w:t>
      </w:r>
    </w:p>
    <w:p w14:paraId="710A040C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 xml:space="preserve">Saisir le 1er </w:t>
      </w:r>
      <w:proofErr w:type="spellStart"/>
      <w:r w:rsidRPr="00DF3321">
        <w:rPr>
          <w:rFonts w:ascii="Courier New" w:hAnsi="Courier New" w:cs="Courier New"/>
        </w:rPr>
        <w:t>operande</w:t>
      </w:r>
      <w:proofErr w:type="spellEnd"/>
      <w:r w:rsidRPr="00DF3321">
        <w:rPr>
          <w:rFonts w:ascii="Courier New" w:hAnsi="Courier New" w:cs="Courier New"/>
        </w:rPr>
        <w:t xml:space="preserve"> : 12</w:t>
      </w:r>
    </w:p>
    <w:p w14:paraId="284A2D28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 xml:space="preserve">Saisir le 2eme </w:t>
      </w:r>
      <w:proofErr w:type="spellStart"/>
      <w:r w:rsidRPr="00DF3321">
        <w:rPr>
          <w:rFonts w:ascii="Courier New" w:hAnsi="Courier New" w:cs="Courier New"/>
        </w:rPr>
        <w:t>operande</w:t>
      </w:r>
      <w:proofErr w:type="spellEnd"/>
      <w:r w:rsidRPr="00DF3321">
        <w:rPr>
          <w:rFonts w:ascii="Courier New" w:hAnsi="Courier New" w:cs="Courier New"/>
        </w:rPr>
        <w:t xml:space="preserve"> : 45</w:t>
      </w:r>
    </w:p>
    <w:p w14:paraId="40B3277B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>12 + 45 =  57</w:t>
      </w:r>
    </w:p>
    <w:p w14:paraId="33FE6C41" w14:textId="77777777" w:rsidR="00DF3321" w:rsidRPr="00DF3321" w:rsidRDefault="00DF3321" w:rsidP="00DF3321">
      <w:pPr>
        <w:rPr>
          <w:rFonts w:ascii="Courier New" w:hAnsi="Courier New" w:cs="Courier New"/>
        </w:rPr>
      </w:pPr>
    </w:p>
    <w:p w14:paraId="428BD9E5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>Saisir un opérateur : /</w:t>
      </w:r>
    </w:p>
    <w:p w14:paraId="0A330FB2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 xml:space="preserve">Saisir le 1er </w:t>
      </w:r>
      <w:proofErr w:type="spellStart"/>
      <w:r w:rsidRPr="00DF3321">
        <w:rPr>
          <w:rFonts w:ascii="Courier New" w:hAnsi="Courier New" w:cs="Courier New"/>
        </w:rPr>
        <w:t>operande</w:t>
      </w:r>
      <w:proofErr w:type="spellEnd"/>
      <w:r w:rsidRPr="00DF3321">
        <w:rPr>
          <w:rFonts w:ascii="Courier New" w:hAnsi="Courier New" w:cs="Courier New"/>
        </w:rPr>
        <w:t xml:space="preserve"> : 14</w:t>
      </w:r>
    </w:p>
    <w:p w14:paraId="63EDC98C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 xml:space="preserve">Saisir le 2eme </w:t>
      </w:r>
      <w:proofErr w:type="spellStart"/>
      <w:r w:rsidRPr="00DF3321">
        <w:rPr>
          <w:rFonts w:ascii="Courier New" w:hAnsi="Courier New" w:cs="Courier New"/>
        </w:rPr>
        <w:t>operande</w:t>
      </w:r>
      <w:proofErr w:type="spellEnd"/>
      <w:r w:rsidRPr="00DF3321">
        <w:rPr>
          <w:rFonts w:ascii="Courier New" w:hAnsi="Courier New" w:cs="Courier New"/>
        </w:rPr>
        <w:t xml:space="preserve"> : 0</w:t>
      </w:r>
    </w:p>
    <w:p w14:paraId="3459EE4E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 xml:space="preserve">La division par 0 est interdite... </w:t>
      </w:r>
    </w:p>
    <w:p w14:paraId="7917F622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 xml:space="preserve">Saisir le 2eme </w:t>
      </w:r>
      <w:proofErr w:type="spellStart"/>
      <w:r w:rsidRPr="00DF3321">
        <w:rPr>
          <w:rFonts w:ascii="Courier New" w:hAnsi="Courier New" w:cs="Courier New"/>
        </w:rPr>
        <w:t>operande</w:t>
      </w:r>
      <w:proofErr w:type="spellEnd"/>
      <w:r w:rsidRPr="00DF3321">
        <w:rPr>
          <w:rFonts w:ascii="Courier New" w:hAnsi="Courier New" w:cs="Courier New"/>
        </w:rPr>
        <w:t xml:space="preserve"> :  2</w:t>
      </w:r>
    </w:p>
    <w:p w14:paraId="274A615A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>14 / 2 = 7</w:t>
      </w:r>
    </w:p>
    <w:p w14:paraId="6B857BDB" w14:textId="77777777" w:rsidR="00DF3321" w:rsidRPr="00DF3321" w:rsidRDefault="00DF3321" w:rsidP="00DF3321">
      <w:pPr>
        <w:rPr>
          <w:rFonts w:ascii="Courier New" w:hAnsi="Courier New" w:cs="Courier New"/>
        </w:rPr>
      </w:pPr>
    </w:p>
    <w:p w14:paraId="7AED694E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>Saisir un opérateur : $</w:t>
      </w:r>
    </w:p>
    <w:p w14:paraId="00EDD325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 xml:space="preserve">Cet </w:t>
      </w:r>
      <w:proofErr w:type="spellStart"/>
      <w:r w:rsidRPr="00DF3321">
        <w:rPr>
          <w:rFonts w:ascii="Courier New" w:hAnsi="Courier New" w:cs="Courier New"/>
        </w:rPr>
        <w:t>operateur</w:t>
      </w:r>
      <w:proofErr w:type="spellEnd"/>
      <w:r w:rsidRPr="00DF3321">
        <w:rPr>
          <w:rFonts w:ascii="Courier New" w:hAnsi="Courier New" w:cs="Courier New"/>
        </w:rPr>
        <w:t xml:space="preserve"> n'est pas autorisé</w:t>
      </w:r>
    </w:p>
    <w:p w14:paraId="3EC9E505" w14:textId="77777777" w:rsidR="00DF3321" w:rsidRPr="00DF3321" w:rsidRDefault="00DF3321" w:rsidP="00DF3321">
      <w:pPr>
        <w:rPr>
          <w:rFonts w:ascii="Courier New" w:hAnsi="Courier New" w:cs="Courier New"/>
        </w:rPr>
      </w:pPr>
      <w:r w:rsidRPr="00DF3321">
        <w:rPr>
          <w:rFonts w:ascii="Courier New" w:hAnsi="Courier New" w:cs="Courier New"/>
        </w:rPr>
        <w:t>Saisir un operateur : Q</w:t>
      </w:r>
    </w:p>
    <w:p w14:paraId="6263BB98" w14:textId="77777777" w:rsidR="00DF3321" w:rsidRDefault="00DF3321" w:rsidP="00DF3321"/>
    <w:p w14:paraId="2720A62A" w14:textId="77777777" w:rsidR="00DF3321" w:rsidRDefault="00DF3321" w:rsidP="00DF3321">
      <w:pPr>
        <w:rPr>
          <w:b/>
          <w:bCs/>
        </w:rPr>
      </w:pPr>
      <w:r>
        <w:rPr>
          <w:b/>
          <w:bCs/>
        </w:rPr>
        <w:t>Exercice 10</w:t>
      </w:r>
    </w:p>
    <w:p w14:paraId="2A935AF9" w14:textId="77777777" w:rsidR="00DF3321" w:rsidRDefault="00DF3321" w:rsidP="00DF3321">
      <w:r>
        <w:t>Ecrire un programme affichant une table de multiplication au choix de l'utilisateur. Les tables autorisées sont celles allant de 1 à 12. Le multiplicateur ira de 0 à 10.</w:t>
      </w:r>
    </w:p>
    <w:p w14:paraId="7215C165" w14:textId="77777777" w:rsidR="00DF3321" w:rsidRDefault="00DF3321" w:rsidP="00DF3321"/>
    <w:p w14:paraId="47A92FB6" w14:textId="77777777" w:rsidR="00DF3321" w:rsidRDefault="00DF3321" w:rsidP="00DF3321">
      <w:r>
        <w:t xml:space="preserve">Exemple : </w:t>
      </w:r>
    </w:p>
    <w:p w14:paraId="409821DF" w14:textId="77777777" w:rsidR="00DF3321" w:rsidRDefault="00DF3321" w:rsidP="00DF3321"/>
    <w:p w14:paraId="2758502A" w14:textId="77777777" w:rsidR="00DF3321" w:rsidRDefault="00DF3321" w:rsidP="00DF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de multiplication souhaitée [1..12] : 15</w:t>
      </w:r>
    </w:p>
    <w:p w14:paraId="0208212C" w14:textId="77777777" w:rsidR="00DF3321" w:rsidRDefault="00DF3321" w:rsidP="00DF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valeur 15 est interdite...</w:t>
      </w:r>
    </w:p>
    <w:p w14:paraId="0CED3428" w14:textId="77777777" w:rsidR="00DF3321" w:rsidRDefault="00DF3321" w:rsidP="00DF33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de multiplication souhaitée [1..12] : 7</w:t>
      </w:r>
    </w:p>
    <w:p w14:paraId="02F6AB98" w14:textId="77777777" w:rsidR="00DF3321" w:rsidRDefault="00DF3321" w:rsidP="00DF3321"/>
    <w:p w14:paraId="4C218E25" w14:textId="77777777" w:rsidR="00DF3321" w:rsidRDefault="00DF3321" w:rsidP="00DF3321">
      <w:pPr>
        <w:ind w:left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* 7 = 0</w:t>
      </w:r>
    </w:p>
    <w:p w14:paraId="3E570B45" w14:textId="77777777" w:rsidR="00DF3321" w:rsidRDefault="00DF3321" w:rsidP="00DF3321">
      <w:pPr>
        <w:ind w:left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* 7 = 7</w:t>
      </w:r>
    </w:p>
    <w:p w14:paraId="2C583A3F" w14:textId="77777777" w:rsidR="00DF3321" w:rsidRDefault="00DF3321" w:rsidP="00DF3321">
      <w:pPr>
        <w:ind w:left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* 7 = 14</w:t>
      </w:r>
    </w:p>
    <w:p w14:paraId="4FBF571B" w14:textId="77777777" w:rsidR="00DF3321" w:rsidRDefault="00DF3321" w:rsidP="00DF3321">
      <w:pPr>
        <w:ind w:left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A7D86F0" w14:textId="77777777" w:rsidR="00DF3321" w:rsidRDefault="00DF3321" w:rsidP="00DF3321">
      <w:pPr>
        <w:ind w:left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* 7 = 70</w:t>
      </w:r>
    </w:p>
    <w:p w14:paraId="3CAEA71D" w14:textId="77777777" w:rsidR="00DF3321" w:rsidRDefault="00DF3321" w:rsidP="00DF3321"/>
    <w:p w14:paraId="1A819E05" w14:textId="0F10D4E8" w:rsidR="00DF3321" w:rsidRDefault="00DF3321" w:rsidP="00FC436C">
      <w:pPr>
        <w:rPr>
          <w:szCs w:val="32"/>
        </w:rPr>
      </w:pPr>
    </w:p>
    <w:p w14:paraId="7997E3B4" w14:textId="77777777" w:rsidR="00B66844" w:rsidRPr="00630E27" w:rsidRDefault="00B66844" w:rsidP="00630E27"/>
    <w:sectPr w:rsidR="00B66844" w:rsidRPr="00630E27" w:rsidSect="000E2D91">
      <w:headerReference w:type="default" r:id="rId7"/>
      <w:footerReference w:type="default" r:id="rId8"/>
      <w:pgSz w:w="11906" w:h="16838" w:code="9"/>
      <w:pgMar w:top="1418" w:right="1134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1DB3F" w14:textId="77777777" w:rsidR="00781712" w:rsidRDefault="00781712" w:rsidP="00E2157F">
      <w:r>
        <w:separator/>
      </w:r>
    </w:p>
  </w:endnote>
  <w:endnote w:type="continuationSeparator" w:id="0">
    <w:p w14:paraId="0B61863F" w14:textId="77777777" w:rsidR="00781712" w:rsidRDefault="00781712" w:rsidP="00E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8A4B" w14:textId="77777777" w:rsidR="00E2157F" w:rsidRPr="000E2D91" w:rsidRDefault="0001691E" w:rsidP="000E2D91">
    <w:pPr>
      <w:pStyle w:val="Pieddepage"/>
      <w:tabs>
        <w:tab w:val="clear" w:pos="9072"/>
        <w:tab w:val="right" w:pos="9356"/>
      </w:tabs>
      <w:rPr>
        <w:b/>
        <w:bCs/>
        <w:sz w:val="18"/>
        <w:szCs w:val="18"/>
      </w:rPr>
    </w:pPr>
    <w:r>
      <w:rPr>
        <w:noProof/>
        <w:lang w:eastAsia="fr-CH"/>
      </w:rPr>
      <w:drawing>
        <wp:inline distT="0" distB="0" distL="0" distR="0" wp14:anchorId="65C5AB4A" wp14:editId="6B4921A1">
          <wp:extent cx="1001865" cy="477446"/>
          <wp:effectExtent l="0" t="0" r="0" b="0"/>
          <wp:docPr id="1" name="Image 1" descr="P:\Maitres\commun_esnig_labos\identitieVisuelleEsn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Maitres\commun_esnig_labos\identitieVisuelleEsne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40" t="18726" r="6990" b="19183"/>
                  <a:stretch/>
                </pic:blipFill>
                <pic:spPr bwMode="auto">
                  <a:xfrm>
                    <a:off x="0" y="0"/>
                    <a:ext cx="1033808" cy="492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2157F" w:rsidRPr="000E2D91">
      <w:rPr>
        <w:sz w:val="18"/>
        <w:szCs w:val="18"/>
      </w:rPr>
      <w:tab/>
    </w:r>
    <w:r w:rsidR="009654B3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PAGE </w:instrText>
    </w:r>
    <w:r w:rsidR="009654B3" w:rsidRPr="000E2D91">
      <w:rPr>
        <w:sz w:val="18"/>
        <w:szCs w:val="18"/>
      </w:rPr>
      <w:fldChar w:fldCharType="separate"/>
    </w:r>
    <w:r w:rsidR="00B2412D">
      <w:rPr>
        <w:noProof/>
        <w:sz w:val="18"/>
        <w:szCs w:val="18"/>
      </w:rPr>
      <w:t>1</w:t>
    </w:r>
    <w:r w:rsidR="009654B3" w:rsidRPr="000E2D91">
      <w:rPr>
        <w:sz w:val="18"/>
        <w:szCs w:val="18"/>
      </w:rPr>
      <w:fldChar w:fldCharType="end"/>
    </w:r>
    <w:r w:rsidR="00E2157F" w:rsidRPr="000E2D91">
      <w:rPr>
        <w:sz w:val="18"/>
        <w:szCs w:val="18"/>
      </w:rPr>
      <w:t>/</w:t>
    </w:r>
    <w:r w:rsidR="009654B3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NUMPAGE </w:instrText>
    </w:r>
    <w:r w:rsidR="009654B3" w:rsidRPr="000E2D91">
      <w:rPr>
        <w:sz w:val="18"/>
        <w:szCs w:val="18"/>
      </w:rPr>
      <w:fldChar w:fldCharType="separate"/>
    </w:r>
    <w:r w:rsidR="00A248B5">
      <w:rPr>
        <w:noProof/>
        <w:sz w:val="18"/>
        <w:szCs w:val="18"/>
      </w:rPr>
      <w:t>4</w:t>
    </w:r>
    <w:r w:rsidR="009654B3" w:rsidRPr="000E2D9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1E5A3" w14:textId="77777777" w:rsidR="00781712" w:rsidRDefault="00781712" w:rsidP="00E2157F">
      <w:r>
        <w:separator/>
      </w:r>
    </w:p>
  </w:footnote>
  <w:footnote w:type="continuationSeparator" w:id="0">
    <w:p w14:paraId="3B96457E" w14:textId="77777777" w:rsidR="00781712" w:rsidRDefault="00781712" w:rsidP="00E2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1E33" w14:textId="4CF859BB" w:rsidR="00E2157F" w:rsidRPr="000E2D91" w:rsidRDefault="007F2624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6E973346" wp14:editId="0CB6703A">
          <wp:simplePos x="0" y="0"/>
          <wp:positionH relativeFrom="margin">
            <wp:align>left</wp:align>
          </wp:positionH>
          <wp:positionV relativeFrom="paragraph">
            <wp:posOffset>46825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57F">
      <w:tab/>
    </w:r>
    <w:r w:rsidR="00E2157F" w:rsidRPr="000E2D91">
      <w:rPr>
        <w:sz w:val="20"/>
      </w:rPr>
      <w:tab/>
    </w:r>
    <w:r w:rsidR="0001691E">
      <w:rPr>
        <w:sz w:val="18"/>
        <w:szCs w:val="18"/>
      </w:rPr>
      <w:t>Analyse</w:t>
    </w:r>
  </w:p>
  <w:p w14:paraId="2C156B69" w14:textId="77777777" w:rsidR="00E2157F" w:rsidRPr="000E2D91" w:rsidRDefault="00E2157F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 w:rsidRPr="000E2D91">
      <w:rPr>
        <w:sz w:val="18"/>
        <w:szCs w:val="18"/>
      </w:rPr>
      <w:tab/>
    </w:r>
    <w:r w:rsidR="000E2D91" w:rsidRPr="000E2D91">
      <w:rPr>
        <w:sz w:val="18"/>
        <w:szCs w:val="18"/>
      </w:rPr>
      <w:tab/>
    </w:r>
    <w:r w:rsidR="0001691E">
      <w:rPr>
        <w:sz w:val="18"/>
        <w:szCs w:val="18"/>
      </w:rPr>
      <w:t>Algorithmique</w:t>
    </w:r>
  </w:p>
  <w:p w14:paraId="4CC66FAA" w14:textId="77777777" w:rsidR="00E2157F" w:rsidRPr="000E32A9" w:rsidRDefault="00314BA6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 w:rsidRPr="000E32A9">
      <w:rPr>
        <w:sz w:val="18"/>
        <w:szCs w:val="18"/>
      </w:rPr>
      <w:tab/>
    </w:r>
    <w:r w:rsidRPr="000E32A9">
      <w:rPr>
        <w:sz w:val="18"/>
        <w:szCs w:val="18"/>
      </w:rPr>
      <w:tab/>
    </w:r>
    <w:r w:rsidR="00DF3321">
      <w:rPr>
        <w:sz w:val="18"/>
        <w:szCs w:val="18"/>
      </w:rPr>
      <w:t>Série 1</w:t>
    </w:r>
  </w:p>
  <w:p w14:paraId="73B6A266" w14:textId="77777777" w:rsidR="00CE7DF4" w:rsidRPr="000E32A9" w:rsidRDefault="00801126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FCD013" wp14:editId="3BC73EEC">
              <wp:simplePos x="0" y="0"/>
              <wp:positionH relativeFrom="column">
                <wp:posOffset>619760</wp:posOffset>
              </wp:positionH>
              <wp:positionV relativeFrom="paragraph">
                <wp:posOffset>134620</wp:posOffset>
              </wp:positionV>
              <wp:extent cx="5333365" cy="12700"/>
              <wp:effectExtent l="15240" t="10795" r="13970" b="1460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33365" cy="1270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757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A2BAB"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pt,10.6pt" to="468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" strokecolor="#075792" strokeweight=".49mm"/>
          </w:pict>
        </mc:Fallback>
      </mc:AlternateContent>
    </w:r>
  </w:p>
  <w:p w14:paraId="4081147F" w14:textId="77777777" w:rsidR="00E2157F" w:rsidRPr="000E32A9" w:rsidRDefault="00E2157F" w:rsidP="00E2157F">
    <w:pPr>
      <w:pStyle w:val="En-tte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57A6"/>
    <w:multiLevelType w:val="hybridMultilevel"/>
    <w:tmpl w:val="7086643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4"/>
    <w:rsid w:val="00001CB6"/>
    <w:rsid w:val="000050C4"/>
    <w:rsid w:val="00006338"/>
    <w:rsid w:val="0001691E"/>
    <w:rsid w:val="00024785"/>
    <w:rsid w:val="000326F3"/>
    <w:rsid w:val="0003486F"/>
    <w:rsid w:val="00037ACE"/>
    <w:rsid w:val="00040836"/>
    <w:rsid w:val="000708D7"/>
    <w:rsid w:val="000950C0"/>
    <w:rsid w:val="00096CA9"/>
    <w:rsid w:val="000B4949"/>
    <w:rsid w:val="000D079F"/>
    <w:rsid w:val="000E2D91"/>
    <w:rsid w:val="000E32A9"/>
    <w:rsid w:val="001169E0"/>
    <w:rsid w:val="00121C6B"/>
    <w:rsid w:val="001725D1"/>
    <w:rsid w:val="00173F02"/>
    <w:rsid w:val="001941A9"/>
    <w:rsid w:val="001B0E5A"/>
    <w:rsid w:val="001D01A1"/>
    <w:rsid w:val="001E7391"/>
    <w:rsid w:val="00212B07"/>
    <w:rsid w:val="0021389D"/>
    <w:rsid w:val="0023251F"/>
    <w:rsid w:val="00282A65"/>
    <w:rsid w:val="002D6BC6"/>
    <w:rsid w:val="0030152B"/>
    <w:rsid w:val="00314BA6"/>
    <w:rsid w:val="00332FF6"/>
    <w:rsid w:val="0035010A"/>
    <w:rsid w:val="00356CBD"/>
    <w:rsid w:val="00373997"/>
    <w:rsid w:val="00393ABA"/>
    <w:rsid w:val="003B71B0"/>
    <w:rsid w:val="004018CB"/>
    <w:rsid w:val="004022D5"/>
    <w:rsid w:val="004206E3"/>
    <w:rsid w:val="0044050A"/>
    <w:rsid w:val="00462E0A"/>
    <w:rsid w:val="00485080"/>
    <w:rsid w:val="004875D4"/>
    <w:rsid w:val="004E34A5"/>
    <w:rsid w:val="00557384"/>
    <w:rsid w:val="00564C68"/>
    <w:rsid w:val="00572D60"/>
    <w:rsid w:val="005A396A"/>
    <w:rsid w:val="005B6CDE"/>
    <w:rsid w:val="005E7486"/>
    <w:rsid w:val="005F785E"/>
    <w:rsid w:val="00612161"/>
    <w:rsid w:val="006301B8"/>
    <w:rsid w:val="00630E27"/>
    <w:rsid w:val="00633C10"/>
    <w:rsid w:val="0063749F"/>
    <w:rsid w:val="0064476C"/>
    <w:rsid w:val="006860B0"/>
    <w:rsid w:val="00687C96"/>
    <w:rsid w:val="006912B5"/>
    <w:rsid w:val="00711D45"/>
    <w:rsid w:val="00742EC4"/>
    <w:rsid w:val="00781712"/>
    <w:rsid w:val="00781B5B"/>
    <w:rsid w:val="00784436"/>
    <w:rsid w:val="0079443B"/>
    <w:rsid w:val="007B084F"/>
    <w:rsid w:val="007B3F93"/>
    <w:rsid w:val="007E7B85"/>
    <w:rsid w:val="007F2624"/>
    <w:rsid w:val="00800B75"/>
    <w:rsid w:val="00801126"/>
    <w:rsid w:val="0082365C"/>
    <w:rsid w:val="0084002A"/>
    <w:rsid w:val="008841D7"/>
    <w:rsid w:val="008A2EDA"/>
    <w:rsid w:val="008A592E"/>
    <w:rsid w:val="008A60EB"/>
    <w:rsid w:val="008A6238"/>
    <w:rsid w:val="008D4879"/>
    <w:rsid w:val="008E4715"/>
    <w:rsid w:val="008E5A86"/>
    <w:rsid w:val="008F70F4"/>
    <w:rsid w:val="009434BB"/>
    <w:rsid w:val="00945DF4"/>
    <w:rsid w:val="00953E4D"/>
    <w:rsid w:val="00957D3C"/>
    <w:rsid w:val="009654B3"/>
    <w:rsid w:val="009774E1"/>
    <w:rsid w:val="00991A36"/>
    <w:rsid w:val="009922F6"/>
    <w:rsid w:val="009955E7"/>
    <w:rsid w:val="009A017A"/>
    <w:rsid w:val="009A1991"/>
    <w:rsid w:val="009A2A03"/>
    <w:rsid w:val="009B137D"/>
    <w:rsid w:val="009C4378"/>
    <w:rsid w:val="009D6BBC"/>
    <w:rsid w:val="009E0FCC"/>
    <w:rsid w:val="009F0E99"/>
    <w:rsid w:val="00A24058"/>
    <w:rsid w:val="00A248B5"/>
    <w:rsid w:val="00A31C58"/>
    <w:rsid w:val="00A4763F"/>
    <w:rsid w:val="00A5410C"/>
    <w:rsid w:val="00A57BF3"/>
    <w:rsid w:val="00A90AC6"/>
    <w:rsid w:val="00A928B3"/>
    <w:rsid w:val="00A9582E"/>
    <w:rsid w:val="00AA40AB"/>
    <w:rsid w:val="00AB135D"/>
    <w:rsid w:val="00AC5282"/>
    <w:rsid w:val="00AD3846"/>
    <w:rsid w:val="00AD486F"/>
    <w:rsid w:val="00AF7EA5"/>
    <w:rsid w:val="00B17806"/>
    <w:rsid w:val="00B2013F"/>
    <w:rsid w:val="00B2412D"/>
    <w:rsid w:val="00B4539E"/>
    <w:rsid w:val="00B50C0C"/>
    <w:rsid w:val="00B623BB"/>
    <w:rsid w:val="00B644CB"/>
    <w:rsid w:val="00B66844"/>
    <w:rsid w:val="00B77BF1"/>
    <w:rsid w:val="00B82CCE"/>
    <w:rsid w:val="00B8399B"/>
    <w:rsid w:val="00B96383"/>
    <w:rsid w:val="00C562D2"/>
    <w:rsid w:val="00C6167A"/>
    <w:rsid w:val="00C731CC"/>
    <w:rsid w:val="00C74147"/>
    <w:rsid w:val="00C96817"/>
    <w:rsid w:val="00CA02F6"/>
    <w:rsid w:val="00CA55E4"/>
    <w:rsid w:val="00CB380D"/>
    <w:rsid w:val="00CD6050"/>
    <w:rsid w:val="00CE384C"/>
    <w:rsid w:val="00CE6F0B"/>
    <w:rsid w:val="00CE7DF4"/>
    <w:rsid w:val="00CF087C"/>
    <w:rsid w:val="00CF186A"/>
    <w:rsid w:val="00D33FB0"/>
    <w:rsid w:val="00D375A7"/>
    <w:rsid w:val="00D50868"/>
    <w:rsid w:val="00DC236D"/>
    <w:rsid w:val="00DC6266"/>
    <w:rsid w:val="00DC731B"/>
    <w:rsid w:val="00DD2B31"/>
    <w:rsid w:val="00DE068A"/>
    <w:rsid w:val="00DF3321"/>
    <w:rsid w:val="00DF5ACB"/>
    <w:rsid w:val="00DF7154"/>
    <w:rsid w:val="00E2157F"/>
    <w:rsid w:val="00E33450"/>
    <w:rsid w:val="00E372B5"/>
    <w:rsid w:val="00E40ECB"/>
    <w:rsid w:val="00E44456"/>
    <w:rsid w:val="00E54118"/>
    <w:rsid w:val="00E56693"/>
    <w:rsid w:val="00E640EE"/>
    <w:rsid w:val="00E67B43"/>
    <w:rsid w:val="00E772DC"/>
    <w:rsid w:val="00EC2B57"/>
    <w:rsid w:val="00ED4555"/>
    <w:rsid w:val="00EF2E31"/>
    <w:rsid w:val="00EF4DE8"/>
    <w:rsid w:val="00F25A86"/>
    <w:rsid w:val="00F31358"/>
    <w:rsid w:val="00F32B40"/>
    <w:rsid w:val="00F47C63"/>
    <w:rsid w:val="00F667BB"/>
    <w:rsid w:val="00FB1CC8"/>
    <w:rsid w:val="00FC436C"/>
    <w:rsid w:val="00FD18DD"/>
    <w:rsid w:val="00FD22F8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FD00B83"/>
  <w15:docId w15:val="{6C870601-B051-4AE9-B637-AB65FA6F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57F"/>
    <w:pPr>
      <w:overflowPunct w:val="0"/>
      <w:autoSpaceDE w:val="0"/>
      <w:autoSpaceDN w:val="0"/>
      <w:adjustRightInd w:val="0"/>
      <w:textAlignment w:val="baseline"/>
    </w:pPr>
    <w:rPr>
      <w:rFonts w:ascii="Verdana" w:eastAsia="Arial Unicode MS" w:hAnsi="Verdana"/>
      <w:sz w:val="22"/>
      <w:szCs w:val="12"/>
      <w:lang w:eastAsia="fr-FR"/>
    </w:rPr>
  </w:style>
  <w:style w:type="paragraph" w:styleId="Titre4">
    <w:name w:val="heading 4"/>
    <w:basedOn w:val="Normal"/>
    <w:next w:val="Normal"/>
    <w:qFormat/>
    <w:rsid w:val="00B66844"/>
    <w:pPr>
      <w:keepNext/>
      <w:pBdr>
        <w:bottom w:val="single" w:sz="4" w:space="3" w:color="auto"/>
      </w:pBdr>
      <w:overflowPunct/>
      <w:autoSpaceDE/>
      <w:autoSpaceDN/>
      <w:adjustRightInd/>
      <w:jc w:val="center"/>
      <w:textAlignment w:val="auto"/>
      <w:outlineLvl w:val="3"/>
    </w:pPr>
    <w:rPr>
      <w:rFonts w:ascii="Arial" w:eastAsia="Times New Roman" w:hAnsi="Arial" w:cs="Arial"/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2157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2157F"/>
    <w:pPr>
      <w:tabs>
        <w:tab w:val="center" w:pos="4536"/>
        <w:tab w:val="right" w:pos="9072"/>
      </w:tabs>
    </w:pPr>
    <w:rPr>
      <w:sz w:val="16"/>
    </w:rPr>
  </w:style>
  <w:style w:type="paragraph" w:customStyle="1" w:styleId="Titrematiere">
    <w:name w:val="Titre matiere"/>
    <w:basedOn w:val="En-tte"/>
    <w:rsid w:val="00E2157F"/>
    <w:pPr>
      <w:suppressLineNumbers/>
      <w:tabs>
        <w:tab w:val="clear" w:pos="4536"/>
        <w:tab w:val="clear" w:pos="9072"/>
        <w:tab w:val="center" w:pos="4818"/>
        <w:tab w:val="right" w:pos="9637"/>
      </w:tabs>
      <w:overflowPunct/>
      <w:autoSpaceDE/>
      <w:autoSpaceDN/>
      <w:adjustRightInd/>
      <w:textAlignment w:val="auto"/>
    </w:pPr>
    <w:rPr>
      <w:sz w:val="24"/>
      <w:szCs w:val="20"/>
    </w:rPr>
  </w:style>
  <w:style w:type="paragraph" w:customStyle="1" w:styleId="Texte">
    <w:name w:val="Texte"/>
    <w:basedOn w:val="Normal"/>
    <w:rsid w:val="00E2157F"/>
    <w:pPr>
      <w:overflowPunct/>
      <w:autoSpaceDE/>
      <w:autoSpaceDN/>
      <w:adjustRightInd/>
      <w:textAlignment w:val="auto"/>
    </w:pPr>
    <w:rPr>
      <w:sz w:val="16"/>
      <w:szCs w:val="20"/>
    </w:rPr>
  </w:style>
  <w:style w:type="paragraph" w:styleId="Textedebulles">
    <w:name w:val="Balloon Text"/>
    <w:basedOn w:val="Normal"/>
    <w:link w:val="TextedebullesCar"/>
    <w:rsid w:val="00A248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248B5"/>
    <w:rPr>
      <w:rFonts w:ascii="Tahoma" w:eastAsia="Arial Unicode MS" w:hAnsi="Tahoma" w:cs="Tahoma"/>
      <w:sz w:val="16"/>
      <w:szCs w:val="16"/>
      <w:lang w:eastAsia="fr-FR"/>
    </w:rPr>
  </w:style>
  <w:style w:type="character" w:styleId="lev">
    <w:name w:val="Strong"/>
    <w:basedOn w:val="Policepardfaut"/>
    <w:qFormat/>
    <w:rsid w:val="00016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chard\Application%20Data\Microsoft\Mod&#232;les\prog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prog1.dot</Template>
  <TotalTime>0</TotalTime>
  <Pages>2</Pages>
  <Words>293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algo_ex1</vt:lpstr>
    </vt:vector>
  </TitlesOfParts>
  <Company>CPLN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algo_ex1</dc:title>
  <dc:subject/>
  <dc:creator>Service informatique</dc:creator>
  <cp:keywords/>
  <dc:description/>
  <cp:lastModifiedBy>Sacchetti Plinio</cp:lastModifiedBy>
  <cp:revision>8</cp:revision>
  <cp:lastPrinted>2021-09-10T07:49:00Z</cp:lastPrinted>
  <dcterms:created xsi:type="dcterms:W3CDTF">2021-08-27T10:03:00Z</dcterms:created>
  <dcterms:modified xsi:type="dcterms:W3CDTF">2022-08-31T08:33:00Z</dcterms:modified>
</cp:coreProperties>
</file>