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086A" w14:textId="7C3C8AA3" w:rsidR="00DF3321" w:rsidRDefault="00CA7EC9" w:rsidP="00DF3321">
      <w:pPr>
        <w:rPr>
          <w:b/>
          <w:bCs/>
        </w:rPr>
      </w:pPr>
      <w:r>
        <w:rPr>
          <w:b/>
          <w:bCs/>
        </w:rPr>
        <w:t>Description du programme</w:t>
      </w:r>
    </w:p>
    <w:p w14:paraId="31683F97" w14:textId="77777777" w:rsidR="006973FA" w:rsidRDefault="006973FA" w:rsidP="006973FA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Ecrire l'algorithme et la liste d'accompagnement qui permet de définir si le nombre saisi au clavier contient des dizaines, des centaines et de milliers</w:t>
      </w:r>
    </w:p>
    <w:p w14:paraId="075C51B6" w14:textId="77777777" w:rsidR="006973FA" w:rsidRDefault="006973FA" w:rsidP="006973FA">
      <w:pPr>
        <w:ind w:left="284"/>
        <w:rPr>
          <w:rFonts w:ascii="Arial" w:hAnsi="Arial" w:cs="Arial"/>
        </w:rPr>
      </w:pPr>
    </w:p>
    <w:p w14:paraId="7BB75C06" w14:textId="77777777" w:rsidR="006973FA" w:rsidRDefault="006973FA" w:rsidP="006973FA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L'algo possède la foncti</w:t>
      </w:r>
      <w:bookmarkStart w:id="0" w:name="_GoBack"/>
      <w:bookmarkEnd w:id="0"/>
      <w:r>
        <w:rPr>
          <w:rFonts w:ascii="Arial" w:hAnsi="Arial" w:cs="Arial"/>
        </w:rPr>
        <w:t xml:space="preserve">on MODULO qui renvoie le </w:t>
      </w:r>
      <w:r w:rsidRPr="002E4001">
        <w:rPr>
          <w:rFonts w:ascii="Arial" w:hAnsi="Arial" w:cs="Arial"/>
          <w:b/>
          <w:u w:val="single"/>
        </w:rPr>
        <w:t>reste</w:t>
      </w:r>
      <w:r>
        <w:rPr>
          <w:rFonts w:ascii="Arial" w:hAnsi="Arial" w:cs="Arial"/>
        </w:rPr>
        <w:t xml:space="preserve"> de la division entière</w:t>
      </w:r>
    </w:p>
    <w:p w14:paraId="44525920" w14:textId="77777777" w:rsidR="006973FA" w:rsidRDefault="006973FA" w:rsidP="006973FA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L'algo possède la fonction DIV qui renvoie la division naturelle</w:t>
      </w:r>
    </w:p>
    <w:p w14:paraId="2631FFB6" w14:textId="77777777" w:rsidR="006973FA" w:rsidRDefault="006973FA" w:rsidP="006973FA">
      <w:pPr>
        <w:rPr>
          <w:rFonts w:ascii="Arial" w:hAnsi="Arial" w:cs="Arial"/>
        </w:rPr>
      </w:pPr>
    </w:p>
    <w:p w14:paraId="672BAFD9" w14:textId="77777777" w:rsidR="006973FA" w:rsidRDefault="006973FA" w:rsidP="006973FA">
      <w:pPr>
        <w:rPr>
          <w:rFonts w:ascii="Arial" w:hAnsi="Arial" w:cs="Arial"/>
        </w:rPr>
      </w:pPr>
    </w:p>
    <w:p w14:paraId="120603A8" w14:textId="77777777" w:rsidR="006973FA" w:rsidRPr="006973FA" w:rsidRDefault="006973FA" w:rsidP="006973FA">
      <w:pPr>
        <w:rPr>
          <w:b/>
          <w:bCs/>
        </w:rPr>
      </w:pPr>
      <w:r w:rsidRPr="006973FA">
        <w:rPr>
          <w:b/>
          <w:bCs/>
        </w:rPr>
        <w:t xml:space="preserve">Exemple d'utilisation de </w:t>
      </w:r>
      <w:proofErr w:type="gramStart"/>
      <w:r w:rsidRPr="006973FA">
        <w:rPr>
          <w:b/>
          <w:bCs/>
        </w:rPr>
        <w:t>DIV:</w:t>
      </w:r>
      <w:proofErr w:type="gramEnd"/>
    </w:p>
    <w:p w14:paraId="0BC7061F" w14:textId="77777777" w:rsidR="006973FA" w:rsidRDefault="006973FA" w:rsidP="006973FA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120 </w:t>
      </w:r>
      <w:r w:rsidRPr="003E78CC">
        <w:rPr>
          <w:rFonts w:ascii="Arial" w:hAnsi="Arial" w:cs="Arial"/>
        </w:rPr>
        <w:t>DIVENTIERE</w:t>
      </w:r>
      <w:r>
        <w:rPr>
          <w:rFonts w:ascii="Arial" w:hAnsi="Arial" w:cs="Arial"/>
        </w:rPr>
        <w:t xml:space="preserve"> 10 = 12</w:t>
      </w:r>
    </w:p>
    <w:p w14:paraId="6D428EAD" w14:textId="77777777" w:rsidR="006973FA" w:rsidRDefault="006973FA" w:rsidP="006973FA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123 </w:t>
      </w:r>
      <w:r w:rsidRPr="003E78CC">
        <w:rPr>
          <w:rFonts w:ascii="Arial" w:hAnsi="Arial" w:cs="Arial"/>
        </w:rPr>
        <w:t>DIVENTIERE</w:t>
      </w:r>
      <w:r>
        <w:rPr>
          <w:rFonts w:ascii="Arial" w:hAnsi="Arial" w:cs="Arial"/>
        </w:rPr>
        <w:t xml:space="preserve"> 10= 12</w:t>
      </w:r>
    </w:p>
    <w:p w14:paraId="2D6884A0" w14:textId="77777777" w:rsidR="006973FA" w:rsidRDefault="006973FA" w:rsidP="006973FA">
      <w:pPr>
        <w:rPr>
          <w:rFonts w:ascii="Arial" w:hAnsi="Arial" w:cs="Arial"/>
        </w:rPr>
      </w:pPr>
    </w:p>
    <w:p w14:paraId="1DB4B8AE" w14:textId="77777777" w:rsidR="006973FA" w:rsidRPr="006973FA" w:rsidRDefault="006973FA" w:rsidP="006973FA">
      <w:pPr>
        <w:rPr>
          <w:b/>
          <w:bCs/>
        </w:rPr>
      </w:pPr>
      <w:r w:rsidRPr="006973FA">
        <w:rPr>
          <w:b/>
          <w:bCs/>
        </w:rPr>
        <w:t xml:space="preserve">Exemple d'utilisation de </w:t>
      </w:r>
      <w:proofErr w:type="gramStart"/>
      <w:r w:rsidRPr="006973FA">
        <w:rPr>
          <w:b/>
          <w:bCs/>
        </w:rPr>
        <w:t>MODULO:</w:t>
      </w:r>
      <w:proofErr w:type="gramEnd"/>
    </w:p>
    <w:p w14:paraId="391DBAC9" w14:textId="77777777" w:rsidR="006973FA" w:rsidRDefault="006973FA" w:rsidP="006973FA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120 MODULO 10 = 0</w:t>
      </w:r>
    </w:p>
    <w:p w14:paraId="4493871D" w14:textId="77777777" w:rsidR="006973FA" w:rsidRDefault="006973FA" w:rsidP="006973FA">
      <w:pPr>
        <w:ind w:left="284"/>
        <w:rPr>
          <w:rFonts w:ascii="Arial" w:hAnsi="Arial" w:cs="Arial"/>
        </w:rPr>
      </w:pPr>
      <w:r>
        <w:rPr>
          <w:rFonts w:ascii="Arial" w:hAnsi="Arial" w:cs="Arial"/>
        </w:rPr>
        <w:t>123 MODULO 10= 3</w:t>
      </w:r>
    </w:p>
    <w:p w14:paraId="6AB3320F" w14:textId="77777777" w:rsidR="006973FA" w:rsidRDefault="006973FA" w:rsidP="006973FA">
      <w:pPr>
        <w:rPr>
          <w:rFonts w:ascii="Arial" w:hAnsi="Arial" w:cs="Arial"/>
        </w:rPr>
      </w:pPr>
    </w:p>
    <w:p w14:paraId="77945112" w14:textId="496A4623" w:rsidR="006973FA" w:rsidRPr="006973FA" w:rsidRDefault="006973FA" w:rsidP="006973FA">
      <w:pPr>
        <w:rPr>
          <w:b/>
          <w:bCs/>
        </w:rPr>
      </w:pPr>
      <w:r w:rsidRPr="006973FA">
        <w:rPr>
          <w:b/>
          <w:bCs/>
        </w:rPr>
        <w:t>Exemple d'utilisation de l'</w:t>
      </w:r>
      <w:proofErr w:type="spellStart"/>
      <w:r w:rsidRPr="006973FA">
        <w:rPr>
          <w:b/>
          <w:bCs/>
        </w:rPr>
        <w:t>agorithme</w:t>
      </w:r>
      <w:proofErr w:type="spellEnd"/>
    </w:p>
    <w:p w14:paraId="0D119039" w14:textId="77777777" w:rsidR="006973FA" w:rsidRDefault="006973FA" w:rsidP="006973FA">
      <w:pPr>
        <w:rPr>
          <w:rFonts w:ascii="Arial" w:hAnsi="Arial" w:cs="Arial"/>
          <w:u w:val="single"/>
        </w:rPr>
      </w:pPr>
    </w:p>
    <w:p w14:paraId="3C6DD53B" w14:textId="5C9A0C0D" w:rsidR="006973FA" w:rsidRPr="003D35D6" w:rsidRDefault="006973FA" w:rsidP="006973FA">
      <w:pPr>
        <w:ind w:left="284"/>
        <w:rPr>
          <w:rFonts w:ascii="Arial" w:hAnsi="Arial" w:cs="Arial"/>
          <w:u w:val="single"/>
        </w:rPr>
      </w:pPr>
      <w:r>
        <w:rPr>
          <w:noProof/>
          <w:lang w:eastAsia="fr-CH"/>
        </w:rPr>
        <w:drawing>
          <wp:inline distT="0" distB="0" distL="0" distR="0" wp14:anchorId="1CCD43D7" wp14:editId="09B03EEA">
            <wp:extent cx="2018946" cy="1439186"/>
            <wp:effectExtent l="0" t="0" r="63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931" r="-1"/>
                    <a:stretch/>
                  </pic:blipFill>
                  <pic:spPr bwMode="auto">
                    <a:xfrm>
                      <a:off x="0" y="0"/>
                      <a:ext cx="201766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727C3" w14:textId="77777777" w:rsidR="006973FA" w:rsidRDefault="006973FA" w:rsidP="006973FA">
      <w:pPr>
        <w:rPr>
          <w:rFonts w:ascii="Arial" w:hAnsi="Arial" w:cs="Arial"/>
        </w:rPr>
      </w:pPr>
    </w:p>
    <w:p w14:paraId="17BD2003" w14:textId="77777777" w:rsidR="006973FA" w:rsidRDefault="006973FA" w:rsidP="006973FA">
      <w:pPr>
        <w:rPr>
          <w:noProof/>
          <w:lang w:eastAsia="fr-CH"/>
        </w:rPr>
      </w:pPr>
    </w:p>
    <w:p w14:paraId="61EA7F07" w14:textId="77777777" w:rsidR="00B66844" w:rsidRPr="00630E27" w:rsidRDefault="00B66844" w:rsidP="006973FA"/>
    <w:sectPr w:rsidR="00B66844" w:rsidRPr="00630E27" w:rsidSect="000E2D91">
      <w:headerReference w:type="default" r:id="rId8"/>
      <w:footerReference w:type="default" r:id="rId9"/>
      <w:pgSz w:w="11906" w:h="16838" w:code="9"/>
      <w:pgMar w:top="1418" w:right="1134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562DB" w14:textId="77777777" w:rsidR="00781712" w:rsidRDefault="00781712" w:rsidP="00E2157F">
      <w:r>
        <w:separator/>
      </w:r>
    </w:p>
  </w:endnote>
  <w:endnote w:type="continuationSeparator" w:id="0">
    <w:p w14:paraId="3A345E98" w14:textId="77777777" w:rsidR="00781712" w:rsidRDefault="00781712" w:rsidP="00E2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28967" w14:textId="5D8EAB7C" w:rsidR="00E2157F" w:rsidRPr="000E2D91" w:rsidRDefault="0001691E" w:rsidP="000E2D91">
    <w:pPr>
      <w:pStyle w:val="Pieddepage"/>
      <w:tabs>
        <w:tab w:val="clear" w:pos="9072"/>
        <w:tab w:val="right" w:pos="9356"/>
      </w:tabs>
      <w:rPr>
        <w:b/>
        <w:bCs/>
        <w:sz w:val="18"/>
        <w:szCs w:val="18"/>
      </w:rPr>
    </w:pPr>
    <w:r>
      <w:rPr>
        <w:noProof/>
        <w:lang w:eastAsia="fr-CH"/>
      </w:rPr>
      <w:drawing>
        <wp:inline distT="0" distB="0" distL="0" distR="0" wp14:anchorId="4BFBDB00" wp14:editId="180D791A">
          <wp:extent cx="1001865" cy="477446"/>
          <wp:effectExtent l="0" t="0" r="0" b="0"/>
          <wp:docPr id="1" name="Image 1" descr="P:\Maitres\commun_esnig_labos\identitieVisuelleEsn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Maitres\commun_esnig_labos\identitieVisuelleEsne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40" t="18726" r="6990" b="19183"/>
                  <a:stretch/>
                </pic:blipFill>
                <pic:spPr bwMode="auto">
                  <a:xfrm>
                    <a:off x="0" y="0"/>
                    <a:ext cx="1033808" cy="492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E2157F" w:rsidRPr="000E2D91">
      <w:rPr>
        <w:sz w:val="18"/>
        <w:szCs w:val="18"/>
      </w:rPr>
      <w:tab/>
    </w:r>
    <w:r w:rsidR="009654B3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PAGE </w:instrText>
    </w:r>
    <w:r w:rsidR="009654B3" w:rsidRPr="000E2D91">
      <w:rPr>
        <w:sz w:val="18"/>
        <w:szCs w:val="18"/>
      </w:rPr>
      <w:fldChar w:fldCharType="separate"/>
    </w:r>
    <w:r w:rsidR="00B2412D">
      <w:rPr>
        <w:noProof/>
        <w:sz w:val="18"/>
        <w:szCs w:val="18"/>
      </w:rPr>
      <w:t>1</w:t>
    </w:r>
    <w:r w:rsidR="009654B3" w:rsidRPr="000E2D91">
      <w:rPr>
        <w:sz w:val="18"/>
        <w:szCs w:val="18"/>
      </w:rPr>
      <w:fldChar w:fldCharType="end"/>
    </w:r>
    <w:r w:rsidR="00E2157F" w:rsidRPr="000E2D91">
      <w:rPr>
        <w:sz w:val="18"/>
        <w:szCs w:val="18"/>
      </w:rPr>
      <w:t>/</w:t>
    </w:r>
    <w:r w:rsidR="00C40669">
      <w:rPr>
        <w:sz w:val="18"/>
        <w:szCs w:val="18"/>
      </w:rPr>
      <w:fldChar w:fldCharType="begin"/>
    </w:r>
    <w:r w:rsidR="00C40669">
      <w:rPr>
        <w:sz w:val="18"/>
        <w:szCs w:val="18"/>
      </w:rPr>
      <w:instrText xml:space="preserve"> NUMPAGES   \* MERGEFORMAT </w:instrText>
    </w:r>
    <w:r w:rsidR="00C40669">
      <w:rPr>
        <w:sz w:val="18"/>
        <w:szCs w:val="18"/>
      </w:rPr>
      <w:fldChar w:fldCharType="separate"/>
    </w:r>
    <w:r w:rsidR="00C40669">
      <w:rPr>
        <w:noProof/>
        <w:sz w:val="18"/>
        <w:szCs w:val="18"/>
      </w:rPr>
      <w:t>1</w:t>
    </w:r>
    <w:r w:rsidR="00C40669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81777" w14:textId="77777777" w:rsidR="00781712" w:rsidRDefault="00781712" w:rsidP="00E2157F">
      <w:r>
        <w:separator/>
      </w:r>
    </w:p>
  </w:footnote>
  <w:footnote w:type="continuationSeparator" w:id="0">
    <w:p w14:paraId="69750869" w14:textId="77777777" w:rsidR="00781712" w:rsidRDefault="00781712" w:rsidP="00E2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79D5C" w14:textId="65AE5BE4" w:rsidR="00E2157F" w:rsidRPr="000E2D91" w:rsidRDefault="000F08E9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6D0833E2" wp14:editId="08C0DBFC">
          <wp:simplePos x="0" y="0"/>
          <wp:positionH relativeFrom="margin">
            <wp:align>left</wp:align>
          </wp:positionH>
          <wp:positionV relativeFrom="paragraph">
            <wp:posOffset>46990</wp:posOffset>
          </wp:positionV>
          <wp:extent cx="1262380" cy="395605"/>
          <wp:effectExtent l="0" t="0" r="0" b="4445"/>
          <wp:wrapThrough wrapText="bothSides">
            <wp:wrapPolygon edited="0">
              <wp:start x="0" y="0"/>
              <wp:lineTo x="0" y="20803"/>
              <wp:lineTo x="21187" y="20803"/>
              <wp:lineTo x="21187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57F">
      <w:tab/>
    </w:r>
    <w:r w:rsidR="00E2157F" w:rsidRPr="000E2D91">
      <w:rPr>
        <w:sz w:val="20"/>
      </w:rPr>
      <w:tab/>
    </w:r>
    <w:r w:rsidR="0001691E">
      <w:rPr>
        <w:sz w:val="18"/>
        <w:szCs w:val="18"/>
      </w:rPr>
      <w:t>Analyse</w:t>
    </w:r>
  </w:p>
  <w:p w14:paraId="39AC9CC0" w14:textId="3BC06ECC" w:rsidR="00E2157F" w:rsidRPr="000E2D91" w:rsidRDefault="00E2157F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 w:rsidRPr="000E2D91">
      <w:rPr>
        <w:sz w:val="18"/>
        <w:szCs w:val="18"/>
      </w:rPr>
      <w:tab/>
    </w:r>
    <w:r w:rsidR="000E2D91" w:rsidRPr="000E2D91">
      <w:rPr>
        <w:sz w:val="18"/>
        <w:szCs w:val="18"/>
      </w:rPr>
      <w:tab/>
    </w:r>
    <w:r w:rsidR="0001691E">
      <w:rPr>
        <w:sz w:val="18"/>
        <w:szCs w:val="18"/>
      </w:rPr>
      <w:t>Algorithmique</w:t>
    </w:r>
  </w:p>
  <w:p w14:paraId="2E0652C9" w14:textId="309D7A47" w:rsidR="00E2157F" w:rsidRPr="000E32A9" w:rsidRDefault="00314BA6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 w:rsidRPr="000E32A9">
      <w:rPr>
        <w:sz w:val="18"/>
        <w:szCs w:val="18"/>
      </w:rPr>
      <w:tab/>
    </w:r>
    <w:r w:rsidRPr="000E32A9">
      <w:rPr>
        <w:sz w:val="18"/>
        <w:szCs w:val="18"/>
      </w:rPr>
      <w:tab/>
    </w:r>
    <w:r w:rsidR="00E77EA4">
      <w:rPr>
        <w:sz w:val="18"/>
        <w:szCs w:val="18"/>
      </w:rPr>
      <w:t>Evaluation formative</w:t>
    </w:r>
  </w:p>
  <w:p w14:paraId="43A2A51D" w14:textId="77777777" w:rsidR="00CE7DF4" w:rsidRPr="000E32A9" w:rsidRDefault="003A6ECF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482FCEF" wp14:editId="402E5190">
              <wp:simplePos x="0" y="0"/>
              <wp:positionH relativeFrom="column">
                <wp:posOffset>619760</wp:posOffset>
              </wp:positionH>
              <wp:positionV relativeFrom="paragraph">
                <wp:posOffset>134620</wp:posOffset>
              </wp:positionV>
              <wp:extent cx="5333365" cy="12700"/>
              <wp:effectExtent l="15240" t="10795" r="13970" b="1460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33365" cy="1270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7579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328B9" id="Line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pt,10.6pt" to="468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" strokecolor="#075792" strokeweight=".49mm"/>
          </w:pict>
        </mc:Fallback>
      </mc:AlternateContent>
    </w:r>
  </w:p>
  <w:p w14:paraId="51A516EF" w14:textId="77777777" w:rsidR="00E2157F" w:rsidRPr="000E32A9" w:rsidRDefault="00E2157F" w:rsidP="00E2157F">
    <w:pPr>
      <w:pStyle w:val="En-tte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C57A6"/>
    <w:multiLevelType w:val="hybridMultilevel"/>
    <w:tmpl w:val="7086643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44"/>
    <w:rsid w:val="00001CB6"/>
    <w:rsid w:val="000050C4"/>
    <w:rsid w:val="00006338"/>
    <w:rsid w:val="0001691E"/>
    <w:rsid w:val="00024785"/>
    <w:rsid w:val="000326F3"/>
    <w:rsid w:val="0003486F"/>
    <w:rsid w:val="00037ACE"/>
    <w:rsid w:val="00040836"/>
    <w:rsid w:val="000708D7"/>
    <w:rsid w:val="000950C0"/>
    <w:rsid w:val="00096CA9"/>
    <w:rsid w:val="000B4949"/>
    <w:rsid w:val="000D079F"/>
    <w:rsid w:val="000E2D91"/>
    <w:rsid w:val="000E32A9"/>
    <w:rsid w:val="000F08E9"/>
    <w:rsid w:val="000F51CC"/>
    <w:rsid w:val="001169E0"/>
    <w:rsid w:val="00121C6B"/>
    <w:rsid w:val="001725D1"/>
    <w:rsid w:val="00173F02"/>
    <w:rsid w:val="001941A9"/>
    <w:rsid w:val="001B0E5A"/>
    <w:rsid w:val="001D01A1"/>
    <w:rsid w:val="001E7391"/>
    <w:rsid w:val="00212B07"/>
    <w:rsid w:val="0021389D"/>
    <w:rsid w:val="0023251F"/>
    <w:rsid w:val="00282A65"/>
    <w:rsid w:val="002D6BC6"/>
    <w:rsid w:val="0030152B"/>
    <w:rsid w:val="00314BA6"/>
    <w:rsid w:val="00332FF6"/>
    <w:rsid w:val="0035010A"/>
    <w:rsid w:val="00356CBD"/>
    <w:rsid w:val="00373997"/>
    <w:rsid w:val="00393ABA"/>
    <w:rsid w:val="003A6ECF"/>
    <w:rsid w:val="003B71B0"/>
    <w:rsid w:val="004018CB"/>
    <w:rsid w:val="004022D5"/>
    <w:rsid w:val="004206E3"/>
    <w:rsid w:val="0044050A"/>
    <w:rsid w:val="00462E0A"/>
    <w:rsid w:val="0047702D"/>
    <w:rsid w:val="00485080"/>
    <w:rsid w:val="004875D4"/>
    <w:rsid w:val="004E34A5"/>
    <w:rsid w:val="00564C68"/>
    <w:rsid w:val="00572D60"/>
    <w:rsid w:val="005A396A"/>
    <w:rsid w:val="005B6CDE"/>
    <w:rsid w:val="005E7486"/>
    <w:rsid w:val="005F785E"/>
    <w:rsid w:val="00612161"/>
    <w:rsid w:val="006301B8"/>
    <w:rsid w:val="00630E27"/>
    <w:rsid w:val="00633C10"/>
    <w:rsid w:val="0064476C"/>
    <w:rsid w:val="006860B0"/>
    <w:rsid w:val="00687C96"/>
    <w:rsid w:val="006912B5"/>
    <w:rsid w:val="006973FA"/>
    <w:rsid w:val="00711D45"/>
    <w:rsid w:val="00742EC4"/>
    <w:rsid w:val="00781712"/>
    <w:rsid w:val="00781B5B"/>
    <w:rsid w:val="007B084F"/>
    <w:rsid w:val="007B3F93"/>
    <w:rsid w:val="007E7B85"/>
    <w:rsid w:val="00800B75"/>
    <w:rsid w:val="0082365C"/>
    <w:rsid w:val="0084002A"/>
    <w:rsid w:val="008841D7"/>
    <w:rsid w:val="008A2EDA"/>
    <w:rsid w:val="008A592E"/>
    <w:rsid w:val="008A60EB"/>
    <w:rsid w:val="008A6238"/>
    <w:rsid w:val="008D4879"/>
    <w:rsid w:val="008E4715"/>
    <w:rsid w:val="008E5A86"/>
    <w:rsid w:val="008F70F4"/>
    <w:rsid w:val="009434BB"/>
    <w:rsid w:val="00945DF4"/>
    <w:rsid w:val="00953E4D"/>
    <w:rsid w:val="00957D3C"/>
    <w:rsid w:val="009654B3"/>
    <w:rsid w:val="009774E1"/>
    <w:rsid w:val="00991A36"/>
    <w:rsid w:val="009922F6"/>
    <w:rsid w:val="009955E7"/>
    <w:rsid w:val="009A017A"/>
    <w:rsid w:val="009A1991"/>
    <w:rsid w:val="009A2A03"/>
    <w:rsid w:val="009B137D"/>
    <w:rsid w:val="009C4378"/>
    <w:rsid w:val="009D6BBC"/>
    <w:rsid w:val="009E0FCC"/>
    <w:rsid w:val="009F0E99"/>
    <w:rsid w:val="00A24058"/>
    <w:rsid w:val="00A248B5"/>
    <w:rsid w:val="00A31C58"/>
    <w:rsid w:val="00A4763F"/>
    <w:rsid w:val="00A5410C"/>
    <w:rsid w:val="00A57BF3"/>
    <w:rsid w:val="00A90AC6"/>
    <w:rsid w:val="00A928B3"/>
    <w:rsid w:val="00A9582E"/>
    <w:rsid w:val="00AA40AB"/>
    <w:rsid w:val="00AB135D"/>
    <w:rsid w:val="00AC5282"/>
    <w:rsid w:val="00AD3846"/>
    <w:rsid w:val="00AD486F"/>
    <w:rsid w:val="00AF7EA5"/>
    <w:rsid w:val="00B17806"/>
    <w:rsid w:val="00B2013F"/>
    <w:rsid w:val="00B2412D"/>
    <w:rsid w:val="00B4539E"/>
    <w:rsid w:val="00B50C0C"/>
    <w:rsid w:val="00B623BB"/>
    <w:rsid w:val="00B644CB"/>
    <w:rsid w:val="00B66844"/>
    <w:rsid w:val="00B77BF1"/>
    <w:rsid w:val="00B82CCE"/>
    <w:rsid w:val="00B8399B"/>
    <w:rsid w:val="00B96383"/>
    <w:rsid w:val="00C40669"/>
    <w:rsid w:val="00C6167A"/>
    <w:rsid w:val="00C731CC"/>
    <w:rsid w:val="00C74147"/>
    <w:rsid w:val="00C96817"/>
    <w:rsid w:val="00CA02F6"/>
    <w:rsid w:val="00CA55E4"/>
    <w:rsid w:val="00CA7EC9"/>
    <w:rsid w:val="00CB380D"/>
    <w:rsid w:val="00CD6050"/>
    <w:rsid w:val="00CE384C"/>
    <w:rsid w:val="00CE6F0B"/>
    <w:rsid w:val="00CE7DF4"/>
    <w:rsid w:val="00CF087C"/>
    <w:rsid w:val="00CF186A"/>
    <w:rsid w:val="00D33FB0"/>
    <w:rsid w:val="00D375A7"/>
    <w:rsid w:val="00D4631A"/>
    <w:rsid w:val="00D50868"/>
    <w:rsid w:val="00DA7780"/>
    <w:rsid w:val="00DC236D"/>
    <w:rsid w:val="00DC6266"/>
    <w:rsid w:val="00DC731B"/>
    <w:rsid w:val="00DD2B31"/>
    <w:rsid w:val="00DE068A"/>
    <w:rsid w:val="00DF3321"/>
    <w:rsid w:val="00DF5ACB"/>
    <w:rsid w:val="00DF7154"/>
    <w:rsid w:val="00E2157F"/>
    <w:rsid w:val="00E33450"/>
    <w:rsid w:val="00E372B5"/>
    <w:rsid w:val="00E40ECB"/>
    <w:rsid w:val="00E44456"/>
    <w:rsid w:val="00E54118"/>
    <w:rsid w:val="00E56693"/>
    <w:rsid w:val="00E640EE"/>
    <w:rsid w:val="00E67B43"/>
    <w:rsid w:val="00E772DC"/>
    <w:rsid w:val="00E77EA4"/>
    <w:rsid w:val="00EC2B57"/>
    <w:rsid w:val="00ED4555"/>
    <w:rsid w:val="00EF2E31"/>
    <w:rsid w:val="00EF4DE8"/>
    <w:rsid w:val="00F25A86"/>
    <w:rsid w:val="00F31358"/>
    <w:rsid w:val="00F32B40"/>
    <w:rsid w:val="00F47C63"/>
    <w:rsid w:val="00F667BB"/>
    <w:rsid w:val="00FB1CC8"/>
    <w:rsid w:val="00FD18DD"/>
    <w:rsid w:val="00FD22F8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DB5AF6"/>
  <w15:docId w15:val="{6C870601-B051-4AE9-B637-AB65FA6F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157F"/>
    <w:pPr>
      <w:overflowPunct w:val="0"/>
      <w:autoSpaceDE w:val="0"/>
      <w:autoSpaceDN w:val="0"/>
      <w:adjustRightInd w:val="0"/>
      <w:textAlignment w:val="baseline"/>
    </w:pPr>
    <w:rPr>
      <w:rFonts w:ascii="Verdana" w:eastAsia="Arial Unicode MS" w:hAnsi="Verdana"/>
      <w:sz w:val="22"/>
      <w:szCs w:val="12"/>
      <w:lang w:eastAsia="fr-FR"/>
    </w:rPr>
  </w:style>
  <w:style w:type="paragraph" w:styleId="Titre4">
    <w:name w:val="heading 4"/>
    <w:basedOn w:val="Normal"/>
    <w:next w:val="Normal"/>
    <w:qFormat/>
    <w:rsid w:val="00B66844"/>
    <w:pPr>
      <w:keepNext/>
      <w:pBdr>
        <w:bottom w:val="single" w:sz="4" w:space="3" w:color="auto"/>
      </w:pBdr>
      <w:overflowPunct/>
      <w:autoSpaceDE/>
      <w:autoSpaceDN/>
      <w:adjustRightInd/>
      <w:jc w:val="center"/>
      <w:textAlignment w:val="auto"/>
      <w:outlineLvl w:val="3"/>
    </w:pPr>
    <w:rPr>
      <w:rFonts w:ascii="Arial" w:eastAsia="Times New Roman" w:hAnsi="Arial" w:cs="Arial"/>
      <w:b/>
      <w:bCs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2157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2157F"/>
    <w:pPr>
      <w:tabs>
        <w:tab w:val="center" w:pos="4536"/>
        <w:tab w:val="right" w:pos="9072"/>
      </w:tabs>
    </w:pPr>
    <w:rPr>
      <w:sz w:val="16"/>
    </w:rPr>
  </w:style>
  <w:style w:type="paragraph" w:customStyle="1" w:styleId="Titrematiere">
    <w:name w:val="Titre matiere"/>
    <w:basedOn w:val="En-tte"/>
    <w:rsid w:val="00E2157F"/>
    <w:pPr>
      <w:suppressLineNumbers/>
      <w:tabs>
        <w:tab w:val="clear" w:pos="4536"/>
        <w:tab w:val="clear" w:pos="9072"/>
        <w:tab w:val="center" w:pos="4818"/>
        <w:tab w:val="right" w:pos="9637"/>
      </w:tabs>
      <w:overflowPunct/>
      <w:autoSpaceDE/>
      <w:autoSpaceDN/>
      <w:adjustRightInd/>
      <w:textAlignment w:val="auto"/>
    </w:pPr>
    <w:rPr>
      <w:sz w:val="24"/>
      <w:szCs w:val="20"/>
    </w:rPr>
  </w:style>
  <w:style w:type="paragraph" w:customStyle="1" w:styleId="Texte">
    <w:name w:val="Texte"/>
    <w:basedOn w:val="Normal"/>
    <w:rsid w:val="00E2157F"/>
    <w:pPr>
      <w:overflowPunct/>
      <w:autoSpaceDE/>
      <w:autoSpaceDN/>
      <w:adjustRightInd/>
      <w:textAlignment w:val="auto"/>
    </w:pPr>
    <w:rPr>
      <w:sz w:val="16"/>
      <w:szCs w:val="20"/>
    </w:rPr>
  </w:style>
  <w:style w:type="paragraph" w:styleId="Textedebulles">
    <w:name w:val="Balloon Text"/>
    <w:basedOn w:val="Normal"/>
    <w:link w:val="TextedebullesCar"/>
    <w:rsid w:val="00A248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248B5"/>
    <w:rPr>
      <w:rFonts w:ascii="Tahoma" w:eastAsia="Arial Unicode MS" w:hAnsi="Tahoma" w:cs="Tahoma"/>
      <w:sz w:val="16"/>
      <w:szCs w:val="16"/>
      <w:lang w:eastAsia="fr-FR"/>
    </w:rPr>
  </w:style>
  <w:style w:type="character" w:styleId="lev">
    <w:name w:val="Strong"/>
    <w:basedOn w:val="Policepardfaut"/>
    <w:qFormat/>
    <w:rsid w:val="00016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chard\Application%20Data\Microsoft\Mod&#232;les\prog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prog1.dot</Template>
  <TotalTime>0</TotalTime>
  <Pages>1</Pages>
  <Words>80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algo_ex1</vt:lpstr>
    </vt:vector>
  </TitlesOfParts>
  <Company>CPLN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algo_ex1</dc:title>
  <dc:subject/>
  <dc:creator>Service informatique</dc:creator>
  <cp:keywords/>
  <dc:description/>
  <cp:lastModifiedBy>Sacchetti Plinio</cp:lastModifiedBy>
  <cp:revision>12</cp:revision>
  <cp:lastPrinted>2021-09-17T06:41:00Z</cp:lastPrinted>
  <dcterms:created xsi:type="dcterms:W3CDTF">2021-09-10T07:50:00Z</dcterms:created>
  <dcterms:modified xsi:type="dcterms:W3CDTF">2022-08-31T09:54:00Z</dcterms:modified>
</cp:coreProperties>
</file>