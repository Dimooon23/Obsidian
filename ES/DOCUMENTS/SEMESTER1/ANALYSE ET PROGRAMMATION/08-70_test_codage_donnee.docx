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D60" w:rsidRDefault="00F35D60" w:rsidP="00F35D60">
      <w:r>
        <w:t xml:space="preserve">Traduisez le structogramme suivant en </w:t>
      </w:r>
      <w:r w:rsidR="00F50FEC">
        <w:t>Java</w:t>
      </w:r>
      <w:r>
        <w:t>. Le code doit être complet. Les règles d'écriture (indentation, respect majuscules/minuscules, accolades, etc.) seront prises en compte lors de l'évaluation.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47"/>
        <w:gridCol w:w="1077"/>
        <w:gridCol w:w="1099"/>
        <w:gridCol w:w="1242"/>
        <w:gridCol w:w="1003"/>
        <w:gridCol w:w="1439"/>
        <w:gridCol w:w="1105"/>
        <w:gridCol w:w="1242"/>
      </w:tblGrid>
      <w:tr w:rsidR="00F35D60" w:rsidTr="000E5B40">
        <w:trPr>
          <w:trHeight w:hRule="exact" w:val="227"/>
        </w:trPr>
        <w:tc>
          <w:tcPr>
            <w:tcW w:w="4604" w:type="dxa"/>
            <w:gridSpan w:val="4"/>
            <w:tcBorders>
              <w:top w:val="nil"/>
              <w:left w:val="nil"/>
              <w:right w:val="nil"/>
            </w:tcBorders>
          </w:tcPr>
          <w:p w:rsidR="00F35D60" w:rsidRDefault="00F35D60" w:rsidP="000E5B40">
            <w:r w:rsidRPr="00851B53">
              <w:rPr>
                <w:b/>
                <w:sz w:val="16"/>
              </w:rPr>
              <w:t>Liste des constantes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F35D60" w:rsidRDefault="00F35D60" w:rsidP="000E5B40"/>
        </w:tc>
        <w:tc>
          <w:tcPr>
            <w:tcW w:w="3510" w:type="dxa"/>
            <w:gridSpan w:val="3"/>
            <w:tcBorders>
              <w:top w:val="nil"/>
              <w:left w:val="nil"/>
              <w:right w:val="nil"/>
            </w:tcBorders>
          </w:tcPr>
          <w:p w:rsidR="00F35D60" w:rsidRDefault="00F35D60" w:rsidP="000E5B40">
            <w:r w:rsidRPr="00851B53">
              <w:rPr>
                <w:b/>
                <w:sz w:val="16"/>
              </w:rPr>
              <w:t>Liste des variables</w:t>
            </w:r>
          </w:p>
        </w:tc>
      </w:tr>
      <w:tr w:rsidR="00F35D60" w:rsidTr="000E5B40">
        <w:trPr>
          <w:trHeight w:hRule="exact" w:val="227"/>
        </w:trPr>
        <w:tc>
          <w:tcPr>
            <w:tcW w:w="1151" w:type="dxa"/>
          </w:tcPr>
          <w:p w:rsidR="00F35D60" w:rsidRPr="00851B53" w:rsidRDefault="00F35D60" w:rsidP="000E5B40">
            <w:pPr>
              <w:spacing w:after="200" w:line="276" w:lineRule="auto"/>
              <w:rPr>
                <w:b/>
                <w:sz w:val="16"/>
              </w:rPr>
            </w:pPr>
            <w:r w:rsidRPr="00851B53">
              <w:rPr>
                <w:b/>
                <w:sz w:val="16"/>
              </w:rPr>
              <w:t>Nom</w:t>
            </w:r>
          </w:p>
        </w:tc>
        <w:tc>
          <w:tcPr>
            <w:tcW w:w="1151" w:type="dxa"/>
          </w:tcPr>
          <w:p w:rsidR="00F35D60" w:rsidRPr="00851B53" w:rsidRDefault="00F35D60" w:rsidP="000E5B40">
            <w:pPr>
              <w:spacing w:after="200" w:line="276" w:lineRule="auto"/>
              <w:rPr>
                <w:b/>
                <w:sz w:val="16"/>
              </w:rPr>
            </w:pPr>
            <w:r w:rsidRPr="00851B53">
              <w:rPr>
                <w:b/>
                <w:sz w:val="16"/>
              </w:rPr>
              <w:t>Type</w:t>
            </w:r>
          </w:p>
        </w:tc>
        <w:tc>
          <w:tcPr>
            <w:tcW w:w="1151" w:type="dxa"/>
          </w:tcPr>
          <w:p w:rsidR="00F35D60" w:rsidRPr="00851B53" w:rsidRDefault="00F35D60" w:rsidP="000E5B40">
            <w:pPr>
              <w:spacing w:after="200" w:line="276" w:lineRule="auto"/>
              <w:rPr>
                <w:b/>
                <w:sz w:val="16"/>
              </w:rPr>
            </w:pPr>
            <w:r w:rsidRPr="00851B53">
              <w:rPr>
                <w:b/>
                <w:sz w:val="16"/>
              </w:rPr>
              <w:t>Valeur</w:t>
            </w:r>
          </w:p>
        </w:tc>
        <w:tc>
          <w:tcPr>
            <w:tcW w:w="1151" w:type="dxa"/>
          </w:tcPr>
          <w:p w:rsidR="00F35D60" w:rsidRPr="00851B53" w:rsidRDefault="00F35D60" w:rsidP="000E5B40">
            <w:pPr>
              <w:spacing w:after="200" w:line="276" w:lineRule="auto"/>
              <w:rPr>
                <w:b/>
                <w:sz w:val="16"/>
              </w:rPr>
            </w:pPr>
            <w:r w:rsidRPr="00851B53">
              <w:rPr>
                <w:b/>
                <w:sz w:val="16"/>
              </w:rPr>
              <w:t>Description</w:t>
            </w:r>
          </w:p>
        </w:tc>
        <w:tc>
          <w:tcPr>
            <w:tcW w:w="1151" w:type="dxa"/>
            <w:tcBorders>
              <w:top w:val="nil"/>
              <w:bottom w:val="nil"/>
            </w:tcBorders>
          </w:tcPr>
          <w:p w:rsidR="00F35D60" w:rsidRDefault="00F35D60" w:rsidP="000E5B40"/>
        </w:tc>
        <w:tc>
          <w:tcPr>
            <w:tcW w:w="1206" w:type="dxa"/>
          </w:tcPr>
          <w:p w:rsidR="00F35D60" w:rsidRPr="00851B53" w:rsidRDefault="00F35D60" w:rsidP="000E5B40">
            <w:pPr>
              <w:spacing w:after="200" w:line="276" w:lineRule="auto"/>
              <w:rPr>
                <w:b/>
                <w:sz w:val="16"/>
              </w:rPr>
            </w:pPr>
            <w:r w:rsidRPr="00851B53">
              <w:rPr>
                <w:b/>
                <w:sz w:val="16"/>
              </w:rPr>
              <w:t>Nom</w:t>
            </w:r>
          </w:p>
        </w:tc>
        <w:tc>
          <w:tcPr>
            <w:tcW w:w="1152" w:type="dxa"/>
          </w:tcPr>
          <w:p w:rsidR="00F35D60" w:rsidRPr="00851B53" w:rsidRDefault="00F35D60" w:rsidP="000E5B40">
            <w:pPr>
              <w:spacing w:after="200" w:line="276" w:lineRule="auto"/>
              <w:rPr>
                <w:b/>
                <w:sz w:val="16"/>
              </w:rPr>
            </w:pPr>
            <w:r w:rsidRPr="00851B53">
              <w:rPr>
                <w:b/>
                <w:sz w:val="16"/>
              </w:rPr>
              <w:t>Type</w:t>
            </w:r>
          </w:p>
        </w:tc>
        <w:tc>
          <w:tcPr>
            <w:tcW w:w="1152" w:type="dxa"/>
          </w:tcPr>
          <w:p w:rsidR="00F35D60" w:rsidRPr="00851B53" w:rsidRDefault="00F35D60" w:rsidP="000E5B40">
            <w:pPr>
              <w:spacing w:after="200" w:line="276" w:lineRule="auto"/>
              <w:rPr>
                <w:b/>
                <w:sz w:val="16"/>
              </w:rPr>
            </w:pPr>
            <w:r w:rsidRPr="00851B53">
              <w:rPr>
                <w:b/>
                <w:sz w:val="16"/>
              </w:rPr>
              <w:t>Description</w:t>
            </w:r>
          </w:p>
        </w:tc>
      </w:tr>
      <w:tr w:rsidR="00F35D60" w:rsidTr="000E5B40">
        <w:trPr>
          <w:trHeight w:hRule="exact" w:val="227"/>
        </w:trPr>
        <w:tc>
          <w:tcPr>
            <w:tcW w:w="1151" w:type="dxa"/>
            <w:tcBorders>
              <w:bottom w:val="single" w:sz="4" w:space="0" w:color="auto"/>
            </w:tcBorders>
          </w:tcPr>
          <w:p w:rsidR="00F35D60" w:rsidRPr="00851B53" w:rsidRDefault="00F35D60" w:rsidP="000E5B40">
            <w:pPr>
              <w:spacing w:after="200" w:line="276" w:lineRule="auto"/>
              <w:rPr>
                <w:sz w:val="16"/>
              </w:rPr>
            </w:pPr>
            <w:proofErr w:type="spellStart"/>
            <w:r w:rsidRPr="00851B53">
              <w:rPr>
                <w:sz w:val="16"/>
              </w:rPr>
              <w:t>CmaxValue</w:t>
            </w:r>
            <w:proofErr w:type="spellEnd"/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F35D60" w:rsidRPr="00851B53" w:rsidRDefault="00F35D60" w:rsidP="000E5B40">
            <w:pPr>
              <w:spacing w:after="200" w:line="276" w:lineRule="auto"/>
              <w:rPr>
                <w:sz w:val="16"/>
              </w:rPr>
            </w:pPr>
            <w:r w:rsidRPr="00851B53">
              <w:rPr>
                <w:sz w:val="16"/>
              </w:rPr>
              <w:t>Entier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F35D60" w:rsidRPr="00851B53" w:rsidRDefault="00F35D60" w:rsidP="000E5B40">
            <w:pPr>
              <w:spacing w:after="200" w:line="276" w:lineRule="auto"/>
              <w:rPr>
                <w:sz w:val="16"/>
              </w:rPr>
            </w:pPr>
            <w:r w:rsidRPr="00851B53">
              <w:rPr>
                <w:sz w:val="16"/>
              </w:rPr>
              <w:t>100000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F35D60" w:rsidRPr="00851B53" w:rsidRDefault="00F35D60" w:rsidP="000E5B40">
            <w:pPr>
              <w:spacing w:after="200" w:line="276" w:lineRule="auto"/>
              <w:rPr>
                <w:sz w:val="16"/>
              </w:rPr>
            </w:pPr>
          </w:p>
        </w:tc>
        <w:tc>
          <w:tcPr>
            <w:tcW w:w="1151" w:type="dxa"/>
            <w:tcBorders>
              <w:top w:val="nil"/>
              <w:bottom w:val="nil"/>
            </w:tcBorders>
          </w:tcPr>
          <w:p w:rsidR="00F35D60" w:rsidRDefault="00F35D60" w:rsidP="000E5B40"/>
        </w:tc>
        <w:tc>
          <w:tcPr>
            <w:tcW w:w="1206" w:type="dxa"/>
          </w:tcPr>
          <w:p w:rsidR="00F35D60" w:rsidRPr="00851B53" w:rsidRDefault="00F35D60" w:rsidP="000E5B40">
            <w:pPr>
              <w:spacing w:after="200" w:line="276" w:lineRule="auto"/>
              <w:rPr>
                <w:sz w:val="16"/>
              </w:rPr>
            </w:pPr>
            <w:proofErr w:type="gramStart"/>
            <w:r w:rsidRPr="00851B53">
              <w:rPr>
                <w:sz w:val="16"/>
              </w:rPr>
              <w:t>nombre</w:t>
            </w:r>
            <w:proofErr w:type="gramEnd"/>
          </w:p>
        </w:tc>
        <w:tc>
          <w:tcPr>
            <w:tcW w:w="1152" w:type="dxa"/>
          </w:tcPr>
          <w:p w:rsidR="00F35D60" w:rsidRPr="00851B53" w:rsidRDefault="00F35D60" w:rsidP="000E5B40">
            <w:pPr>
              <w:spacing w:after="200" w:line="276" w:lineRule="auto"/>
              <w:rPr>
                <w:sz w:val="16"/>
              </w:rPr>
            </w:pPr>
            <w:r w:rsidRPr="00851B53">
              <w:rPr>
                <w:sz w:val="16"/>
              </w:rPr>
              <w:t>Entier</w:t>
            </w:r>
          </w:p>
        </w:tc>
        <w:tc>
          <w:tcPr>
            <w:tcW w:w="1152" w:type="dxa"/>
          </w:tcPr>
          <w:p w:rsidR="00F35D60" w:rsidRPr="00851B53" w:rsidRDefault="00F35D60" w:rsidP="000E5B40">
            <w:pPr>
              <w:spacing w:after="200" w:line="276" w:lineRule="auto"/>
              <w:rPr>
                <w:sz w:val="16"/>
              </w:rPr>
            </w:pPr>
          </w:p>
        </w:tc>
      </w:tr>
      <w:tr w:rsidR="00F35D60" w:rsidTr="000E5B40">
        <w:trPr>
          <w:trHeight w:hRule="exact" w:val="227"/>
        </w:trPr>
        <w:tc>
          <w:tcPr>
            <w:tcW w:w="4604" w:type="dxa"/>
            <w:gridSpan w:val="4"/>
            <w:vMerge w:val="restart"/>
            <w:tcBorders>
              <w:left w:val="nil"/>
              <w:bottom w:val="nil"/>
              <w:right w:val="nil"/>
            </w:tcBorders>
          </w:tcPr>
          <w:p w:rsidR="00F35D60" w:rsidRDefault="00F35D60" w:rsidP="000E5B40"/>
        </w:tc>
        <w:tc>
          <w:tcPr>
            <w:tcW w:w="1151" w:type="dxa"/>
            <w:tcBorders>
              <w:top w:val="nil"/>
              <w:left w:val="nil"/>
              <w:bottom w:val="nil"/>
            </w:tcBorders>
          </w:tcPr>
          <w:p w:rsidR="00F35D60" w:rsidRDefault="00F35D60" w:rsidP="000E5B40"/>
        </w:tc>
        <w:tc>
          <w:tcPr>
            <w:tcW w:w="1206" w:type="dxa"/>
          </w:tcPr>
          <w:p w:rsidR="00F35D60" w:rsidRPr="00851B53" w:rsidRDefault="00F35D60" w:rsidP="000E5B40">
            <w:pPr>
              <w:spacing w:after="200" w:line="276" w:lineRule="auto"/>
              <w:rPr>
                <w:sz w:val="16"/>
              </w:rPr>
            </w:pPr>
            <w:proofErr w:type="gramStart"/>
            <w:r w:rsidRPr="00851B53">
              <w:rPr>
                <w:sz w:val="16"/>
              </w:rPr>
              <w:t>diviseur</w:t>
            </w:r>
            <w:proofErr w:type="gramEnd"/>
          </w:p>
        </w:tc>
        <w:tc>
          <w:tcPr>
            <w:tcW w:w="1152" w:type="dxa"/>
          </w:tcPr>
          <w:p w:rsidR="00F35D60" w:rsidRPr="00851B53" w:rsidRDefault="00F35D60" w:rsidP="000E5B40">
            <w:pPr>
              <w:spacing w:after="200" w:line="276" w:lineRule="auto"/>
              <w:rPr>
                <w:sz w:val="16"/>
              </w:rPr>
            </w:pPr>
            <w:r w:rsidRPr="00851B53">
              <w:rPr>
                <w:sz w:val="16"/>
              </w:rPr>
              <w:t>Entier</w:t>
            </w:r>
          </w:p>
        </w:tc>
        <w:tc>
          <w:tcPr>
            <w:tcW w:w="1152" w:type="dxa"/>
          </w:tcPr>
          <w:p w:rsidR="00F35D60" w:rsidRPr="00851B53" w:rsidRDefault="00F35D60" w:rsidP="000E5B40">
            <w:pPr>
              <w:spacing w:after="200" w:line="276" w:lineRule="auto"/>
              <w:rPr>
                <w:sz w:val="16"/>
              </w:rPr>
            </w:pPr>
          </w:p>
        </w:tc>
      </w:tr>
      <w:tr w:rsidR="00F35D60" w:rsidTr="000E5B40">
        <w:trPr>
          <w:trHeight w:hRule="exact" w:val="227"/>
        </w:trPr>
        <w:tc>
          <w:tcPr>
            <w:tcW w:w="4604" w:type="dxa"/>
            <w:gridSpan w:val="4"/>
            <w:vMerge/>
            <w:tcBorders>
              <w:left w:val="nil"/>
              <w:bottom w:val="nil"/>
              <w:right w:val="nil"/>
            </w:tcBorders>
          </w:tcPr>
          <w:p w:rsidR="00F35D60" w:rsidRDefault="00F35D60" w:rsidP="000E5B40"/>
        </w:tc>
        <w:tc>
          <w:tcPr>
            <w:tcW w:w="1151" w:type="dxa"/>
            <w:tcBorders>
              <w:top w:val="nil"/>
              <w:left w:val="nil"/>
              <w:bottom w:val="nil"/>
            </w:tcBorders>
          </w:tcPr>
          <w:p w:rsidR="00F35D60" w:rsidRDefault="00F35D60" w:rsidP="000E5B40"/>
        </w:tc>
        <w:tc>
          <w:tcPr>
            <w:tcW w:w="1206" w:type="dxa"/>
          </w:tcPr>
          <w:p w:rsidR="00F35D60" w:rsidRPr="00851B53" w:rsidRDefault="00F35D60" w:rsidP="000E5B40">
            <w:pPr>
              <w:spacing w:after="200" w:line="276" w:lineRule="auto"/>
              <w:rPr>
                <w:sz w:val="16"/>
              </w:rPr>
            </w:pPr>
            <w:proofErr w:type="gramStart"/>
            <w:r w:rsidRPr="00851B53">
              <w:rPr>
                <w:sz w:val="16"/>
              </w:rPr>
              <w:t>premier</w:t>
            </w:r>
            <w:proofErr w:type="gramEnd"/>
          </w:p>
        </w:tc>
        <w:tc>
          <w:tcPr>
            <w:tcW w:w="1152" w:type="dxa"/>
          </w:tcPr>
          <w:p w:rsidR="00F35D60" w:rsidRPr="00851B53" w:rsidRDefault="00814BA4" w:rsidP="000E5B40">
            <w:pPr>
              <w:spacing w:after="200" w:line="276" w:lineRule="auto"/>
              <w:rPr>
                <w:sz w:val="16"/>
              </w:rPr>
            </w:pPr>
            <w:r>
              <w:rPr>
                <w:sz w:val="16"/>
              </w:rPr>
              <w:t>Booléen</w:t>
            </w:r>
          </w:p>
        </w:tc>
        <w:tc>
          <w:tcPr>
            <w:tcW w:w="1152" w:type="dxa"/>
          </w:tcPr>
          <w:p w:rsidR="00F35D60" w:rsidRPr="00851B53" w:rsidRDefault="00F35D60" w:rsidP="000E5B40">
            <w:pPr>
              <w:spacing w:after="200" w:line="276" w:lineRule="auto"/>
              <w:rPr>
                <w:sz w:val="16"/>
              </w:rPr>
            </w:pPr>
          </w:p>
        </w:tc>
      </w:tr>
      <w:tr w:rsidR="00F35D60" w:rsidTr="000E5B40">
        <w:trPr>
          <w:trHeight w:hRule="exact" w:val="227"/>
        </w:trPr>
        <w:tc>
          <w:tcPr>
            <w:tcW w:w="4604" w:type="dxa"/>
            <w:gridSpan w:val="4"/>
            <w:vMerge/>
            <w:tcBorders>
              <w:left w:val="nil"/>
              <w:bottom w:val="nil"/>
              <w:right w:val="nil"/>
            </w:tcBorders>
          </w:tcPr>
          <w:p w:rsidR="00F35D60" w:rsidRDefault="00F35D60" w:rsidP="000E5B40"/>
        </w:tc>
        <w:tc>
          <w:tcPr>
            <w:tcW w:w="1151" w:type="dxa"/>
            <w:tcBorders>
              <w:top w:val="nil"/>
              <w:left w:val="nil"/>
              <w:bottom w:val="nil"/>
            </w:tcBorders>
          </w:tcPr>
          <w:p w:rsidR="00F35D60" w:rsidRDefault="00F35D60" w:rsidP="000E5B40"/>
        </w:tc>
        <w:tc>
          <w:tcPr>
            <w:tcW w:w="1206" w:type="dxa"/>
          </w:tcPr>
          <w:p w:rsidR="00F35D60" w:rsidRPr="00851B53" w:rsidRDefault="00F35D60" w:rsidP="000E5B40">
            <w:pPr>
              <w:spacing w:after="200" w:line="276" w:lineRule="auto"/>
              <w:rPr>
                <w:sz w:val="16"/>
              </w:rPr>
            </w:pPr>
            <w:proofErr w:type="spellStart"/>
            <w:proofErr w:type="gramStart"/>
            <w:r w:rsidRPr="00851B53">
              <w:rPr>
                <w:sz w:val="16"/>
              </w:rPr>
              <w:t>nombreInverse</w:t>
            </w:r>
            <w:proofErr w:type="spellEnd"/>
            <w:proofErr w:type="gramEnd"/>
          </w:p>
        </w:tc>
        <w:tc>
          <w:tcPr>
            <w:tcW w:w="1152" w:type="dxa"/>
          </w:tcPr>
          <w:p w:rsidR="00F35D60" w:rsidRPr="00851B53" w:rsidRDefault="00F35D60" w:rsidP="000E5B40">
            <w:pPr>
              <w:spacing w:after="200" w:line="276" w:lineRule="auto"/>
              <w:rPr>
                <w:sz w:val="16"/>
              </w:rPr>
            </w:pPr>
            <w:r w:rsidRPr="00851B53">
              <w:rPr>
                <w:sz w:val="16"/>
              </w:rPr>
              <w:t>Entier</w:t>
            </w:r>
          </w:p>
        </w:tc>
        <w:tc>
          <w:tcPr>
            <w:tcW w:w="1152" w:type="dxa"/>
          </w:tcPr>
          <w:p w:rsidR="00F35D60" w:rsidRPr="00851B53" w:rsidRDefault="00F35D60" w:rsidP="000E5B40">
            <w:pPr>
              <w:spacing w:after="200" w:line="276" w:lineRule="auto"/>
              <w:rPr>
                <w:sz w:val="16"/>
              </w:rPr>
            </w:pPr>
          </w:p>
        </w:tc>
      </w:tr>
      <w:tr w:rsidR="00F35D60" w:rsidTr="000E5B40">
        <w:trPr>
          <w:trHeight w:hRule="exact" w:val="227"/>
        </w:trPr>
        <w:tc>
          <w:tcPr>
            <w:tcW w:w="4604" w:type="dxa"/>
            <w:gridSpan w:val="4"/>
            <w:vMerge/>
            <w:tcBorders>
              <w:left w:val="nil"/>
              <w:bottom w:val="nil"/>
              <w:right w:val="nil"/>
            </w:tcBorders>
          </w:tcPr>
          <w:p w:rsidR="00F35D60" w:rsidRDefault="00F35D60" w:rsidP="000E5B40"/>
        </w:tc>
        <w:tc>
          <w:tcPr>
            <w:tcW w:w="1151" w:type="dxa"/>
            <w:tcBorders>
              <w:top w:val="nil"/>
              <w:left w:val="nil"/>
              <w:bottom w:val="nil"/>
            </w:tcBorders>
          </w:tcPr>
          <w:p w:rsidR="00F35D60" w:rsidRDefault="00F35D60" w:rsidP="000E5B40"/>
        </w:tc>
        <w:tc>
          <w:tcPr>
            <w:tcW w:w="1206" w:type="dxa"/>
          </w:tcPr>
          <w:p w:rsidR="00F35D60" w:rsidRPr="00851B53" w:rsidRDefault="00F35D60" w:rsidP="000E5B40">
            <w:pPr>
              <w:spacing w:after="200" w:line="276" w:lineRule="auto"/>
              <w:rPr>
                <w:sz w:val="16"/>
              </w:rPr>
            </w:pPr>
            <w:proofErr w:type="spellStart"/>
            <w:proofErr w:type="gramStart"/>
            <w:r w:rsidRPr="00851B53">
              <w:rPr>
                <w:sz w:val="16"/>
              </w:rPr>
              <w:t>nombreTmp</w:t>
            </w:r>
            <w:proofErr w:type="spellEnd"/>
            <w:proofErr w:type="gramEnd"/>
          </w:p>
        </w:tc>
        <w:tc>
          <w:tcPr>
            <w:tcW w:w="1152" w:type="dxa"/>
          </w:tcPr>
          <w:p w:rsidR="00F35D60" w:rsidRPr="00851B53" w:rsidRDefault="00F35D60" w:rsidP="000E5B40">
            <w:pPr>
              <w:spacing w:after="200" w:line="276" w:lineRule="auto"/>
              <w:rPr>
                <w:sz w:val="16"/>
              </w:rPr>
            </w:pPr>
            <w:r w:rsidRPr="00851B53">
              <w:rPr>
                <w:sz w:val="16"/>
              </w:rPr>
              <w:t>Entier</w:t>
            </w:r>
          </w:p>
        </w:tc>
        <w:tc>
          <w:tcPr>
            <w:tcW w:w="1152" w:type="dxa"/>
          </w:tcPr>
          <w:p w:rsidR="00F35D60" w:rsidRPr="00851B53" w:rsidRDefault="00F35D60" w:rsidP="000E5B40">
            <w:pPr>
              <w:spacing w:after="200" w:line="276" w:lineRule="auto"/>
              <w:rPr>
                <w:sz w:val="16"/>
              </w:rPr>
            </w:pPr>
          </w:p>
        </w:tc>
      </w:tr>
      <w:tr w:rsidR="00F35D60" w:rsidTr="000E5B40">
        <w:trPr>
          <w:trHeight w:hRule="exact" w:val="227"/>
        </w:trPr>
        <w:tc>
          <w:tcPr>
            <w:tcW w:w="4604" w:type="dxa"/>
            <w:gridSpan w:val="4"/>
            <w:vMerge/>
            <w:tcBorders>
              <w:left w:val="nil"/>
              <w:bottom w:val="nil"/>
              <w:right w:val="nil"/>
            </w:tcBorders>
          </w:tcPr>
          <w:p w:rsidR="00F35D60" w:rsidRDefault="00F35D60" w:rsidP="000E5B40"/>
        </w:tc>
        <w:tc>
          <w:tcPr>
            <w:tcW w:w="1151" w:type="dxa"/>
            <w:tcBorders>
              <w:top w:val="nil"/>
              <w:left w:val="nil"/>
              <w:bottom w:val="nil"/>
            </w:tcBorders>
          </w:tcPr>
          <w:p w:rsidR="00F35D60" w:rsidRDefault="00F35D60" w:rsidP="000E5B40"/>
        </w:tc>
        <w:tc>
          <w:tcPr>
            <w:tcW w:w="1206" w:type="dxa"/>
          </w:tcPr>
          <w:p w:rsidR="00F35D60" w:rsidRPr="00851B53" w:rsidRDefault="00F35D60" w:rsidP="000E5B40">
            <w:pPr>
              <w:spacing w:after="200" w:line="276" w:lineRule="auto"/>
              <w:rPr>
                <w:sz w:val="16"/>
              </w:rPr>
            </w:pPr>
            <w:proofErr w:type="spellStart"/>
            <w:proofErr w:type="gramStart"/>
            <w:r w:rsidRPr="00851B53">
              <w:rPr>
                <w:sz w:val="16"/>
              </w:rPr>
              <w:t>unite</w:t>
            </w:r>
            <w:proofErr w:type="spellEnd"/>
            <w:proofErr w:type="gramEnd"/>
          </w:p>
        </w:tc>
        <w:tc>
          <w:tcPr>
            <w:tcW w:w="1152" w:type="dxa"/>
          </w:tcPr>
          <w:p w:rsidR="00F35D60" w:rsidRPr="00851B53" w:rsidRDefault="00F35D60" w:rsidP="000E5B40">
            <w:pPr>
              <w:spacing w:after="200" w:line="276" w:lineRule="auto"/>
              <w:rPr>
                <w:sz w:val="16"/>
              </w:rPr>
            </w:pPr>
            <w:r w:rsidRPr="00851B53">
              <w:rPr>
                <w:sz w:val="16"/>
              </w:rPr>
              <w:t>Entier</w:t>
            </w:r>
          </w:p>
        </w:tc>
        <w:tc>
          <w:tcPr>
            <w:tcW w:w="1152" w:type="dxa"/>
          </w:tcPr>
          <w:p w:rsidR="00F35D60" w:rsidRPr="00851B53" w:rsidRDefault="00F35D60" w:rsidP="000E5B40">
            <w:pPr>
              <w:spacing w:after="200" w:line="276" w:lineRule="auto"/>
              <w:rPr>
                <w:sz w:val="16"/>
              </w:rPr>
            </w:pPr>
          </w:p>
        </w:tc>
      </w:tr>
      <w:tr w:rsidR="00F35D60" w:rsidTr="000E5B40">
        <w:trPr>
          <w:trHeight w:hRule="exact" w:val="227"/>
        </w:trPr>
        <w:tc>
          <w:tcPr>
            <w:tcW w:w="4604" w:type="dxa"/>
            <w:gridSpan w:val="4"/>
            <w:vMerge/>
            <w:tcBorders>
              <w:left w:val="nil"/>
              <w:bottom w:val="nil"/>
              <w:right w:val="nil"/>
            </w:tcBorders>
          </w:tcPr>
          <w:p w:rsidR="00F35D60" w:rsidRDefault="00F35D60" w:rsidP="000E5B40"/>
        </w:tc>
        <w:tc>
          <w:tcPr>
            <w:tcW w:w="1151" w:type="dxa"/>
            <w:tcBorders>
              <w:top w:val="nil"/>
              <w:left w:val="nil"/>
              <w:bottom w:val="nil"/>
            </w:tcBorders>
          </w:tcPr>
          <w:p w:rsidR="00F35D60" w:rsidRDefault="00F35D60" w:rsidP="000E5B40"/>
        </w:tc>
        <w:tc>
          <w:tcPr>
            <w:tcW w:w="1206" w:type="dxa"/>
          </w:tcPr>
          <w:p w:rsidR="00F35D60" w:rsidRPr="00851B53" w:rsidRDefault="00F35D60" w:rsidP="000E5B40">
            <w:pPr>
              <w:spacing w:after="200" w:line="276" w:lineRule="auto"/>
              <w:rPr>
                <w:sz w:val="16"/>
              </w:rPr>
            </w:pPr>
            <w:proofErr w:type="gramStart"/>
            <w:r w:rsidRPr="00851B53">
              <w:rPr>
                <w:sz w:val="16"/>
              </w:rPr>
              <w:t>palindrome</w:t>
            </w:r>
            <w:proofErr w:type="gramEnd"/>
          </w:p>
        </w:tc>
        <w:tc>
          <w:tcPr>
            <w:tcW w:w="1152" w:type="dxa"/>
          </w:tcPr>
          <w:p w:rsidR="00F35D60" w:rsidRPr="00851B53" w:rsidRDefault="00814BA4" w:rsidP="000E5B40">
            <w:pPr>
              <w:spacing w:after="200" w:line="276" w:lineRule="auto"/>
              <w:rPr>
                <w:sz w:val="16"/>
              </w:rPr>
            </w:pPr>
            <w:r>
              <w:rPr>
                <w:sz w:val="16"/>
              </w:rPr>
              <w:t>Booléen</w:t>
            </w:r>
          </w:p>
        </w:tc>
        <w:tc>
          <w:tcPr>
            <w:tcW w:w="1152" w:type="dxa"/>
          </w:tcPr>
          <w:p w:rsidR="00F35D60" w:rsidRPr="00851B53" w:rsidRDefault="00F35D60" w:rsidP="000E5B40">
            <w:pPr>
              <w:spacing w:after="200" w:line="276" w:lineRule="auto"/>
              <w:rPr>
                <w:sz w:val="16"/>
              </w:rPr>
            </w:pPr>
          </w:p>
        </w:tc>
      </w:tr>
    </w:tbl>
    <w:p w:rsidR="00E2157F" w:rsidRDefault="009C67CF" w:rsidP="00814BA4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3732449" cy="4507865"/>
                <wp:effectExtent l="0" t="0" r="1905" b="26035"/>
                <wp:docPr id="2" name="Zone de dessi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ectangle 4"/>
                        <wps:cNvSpPr/>
                        <wps:spPr>
                          <a:xfrm>
                            <a:off x="111" y="36057"/>
                            <a:ext cx="3696602" cy="4472440"/>
                          </a:xfrm>
                          <a:prstGeom prst="rect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 descr="P:\Maitres\commun_esnig_prog\Modules-1ereAnnee-C++\C++ Module1 (structures de prog)\@sans-algo\semaine07\PROGRAMME premPal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64" t="11384" r="2933" b="2115"/>
                          <a:stretch/>
                        </pic:blipFill>
                        <pic:spPr bwMode="auto">
                          <a:xfrm>
                            <a:off x="143122" y="127041"/>
                            <a:ext cx="3549258" cy="4247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Zone de texte 5"/>
                        <wps:cNvSpPr txBox="1"/>
                        <wps:spPr>
                          <a:xfrm>
                            <a:off x="65010" y="4220972"/>
                            <a:ext cx="537372" cy="195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04BC8" w:rsidRPr="00A04BC8" w:rsidRDefault="00A04BC8">
                              <w:pPr>
                                <w:rPr>
                                  <w:sz w:val="12"/>
                                </w:rPr>
                              </w:pPr>
                              <w:r w:rsidRPr="00A04BC8">
                                <w:rPr>
                                  <w:sz w:val="12"/>
                                </w:rPr>
                                <w:t>PPD1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2" o:spid="_x0000_s1026" editas="canvas" style="width:293.9pt;height:354.95pt;mso-position-horizontal-relative:char;mso-position-vertical-relative:line" coordsize="37318,45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7318;height:45078;visibility:visible;mso-wrap-style:square">
                  <v:fill o:detectmouseclick="t"/>
                  <v:path o:connecttype="none"/>
                </v:shape>
                <v:rect id="Rectangle 4" o:spid="_x0000_s1028" style="position:absolute;left:1;top:360;width:36966;height:4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" filled="f" strokecolor="#243f60 [1604]"/>
                <v:shape id="Image 7" o:spid="_x0000_s1029" type="#_x0000_t75" style="position:absolute;left:1431;top:1270;width:35492;height:42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">
                  <v:imagedata r:id="rId7" o:title="PROGRAMME premPal" croptop="7461f" cropbottom="1386f" cropleft="1811f" cropright="1922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" o:spid="_x0000_s1030" type="#_x0000_t202" style="position:absolute;left:650;top:42209;width:5373;height:1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A04BC8" w:rsidRPr="00A04BC8" w:rsidRDefault="00A04BC8">
                        <w:pPr>
                          <w:rPr>
                            <w:sz w:val="12"/>
                          </w:rPr>
                        </w:pPr>
                        <w:r w:rsidRPr="00A04BC8">
                          <w:rPr>
                            <w:sz w:val="12"/>
                          </w:rPr>
                          <w:t>PPD1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E2157F" w:rsidSect="000E2D91">
      <w:headerReference w:type="default" r:id="rId8"/>
      <w:footerReference w:type="default" r:id="rId9"/>
      <w:pgSz w:w="11906" w:h="16838" w:code="9"/>
      <w:pgMar w:top="1418" w:right="1134" w:bottom="141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DD0" w:rsidRDefault="009D5DD0" w:rsidP="00E2157F">
      <w:r>
        <w:separator/>
      </w:r>
    </w:p>
  </w:endnote>
  <w:endnote w:type="continuationSeparator" w:id="0">
    <w:p w:rsidR="009D5DD0" w:rsidRDefault="009D5DD0" w:rsidP="00E21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157F" w:rsidRPr="000E2D91" w:rsidRDefault="00DC3E18" w:rsidP="000E2D91">
    <w:pPr>
      <w:pStyle w:val="Pieddepage"/>
      <w:tabs>
        <w:tab w:val="clear" w:pos="9072"/>
        <w:tab w:val="right" w:pos="9356"/>
      </w:tabs>
      <w:rPr>
        <w:b/>
        <w:bCs/>
        <w:sz w:val="18"/>
        <w:szCs w:val="18"/>
      </w:rPr>
    </w:pPr>
    <w:r>
      <w:rPr>
        <w:noProof/>
        <w:lang w:eastAsia="fr-CH"/>
      </w:rPr>
      <w:drawing>
        <wp:anchor distT="0" distB="0" distL="114300" distR="114300" simplePos="0" relativeHeight="251658240" behindDoc="1" locked="0" layoutInCell="1" allowOverlap="1" wp14:anchorId="423D69FA" wp14:editId="491774E9">
          <wp:simplePos x="0" y="0"/>
          <wp:positionH relativeFrom="column">
            <wp:posOffset>-33020</wp:posOffset>
          </wp:positionH>
          <wp:positionV relativeFrom="paragraph">
            <wp:posOffset>-15240</wp:posOffset>
          </wp:positionV>
          <wp:extent cx="1257300" cy="539750"/>
          <wp:effectExtent l="19050" t="0" r="0" b="0"/>
          <wp:wrapTight wrapText="bothSides">
            <wp:wrapPolygon edited="0">
              <wp:start x="-327" y="0"/>
              <wp:lineTo x="-327" y="20584"/>
              <wp:lineTo x="21600" y="20584"/>
              <wp:lineTo x="21600" y="0"/>
              <wp:lineTo x="-327" y="0"/>
            </wp:wrapPolygon>
          </wp:wrapTight>
          <wp:docPr id="6" name="Image 6" descr="ES info de ges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S info de gestio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539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2157F" w:rsidRPr="00E2157F">
      <w:tab/>
    </w:r>
    <w:r w:rsidR="000E2D91">
      <w:br/>
    </w:r>
    <w:r w:rsidR="000E2D91">
      <w:tab/>
    </w:r>
    <w:r w:rsidR="00F36BE3">
      <w:rPr>
        <w:sz w:val="18"/>
        <w:szCs w:val="18"/>
      </w:rPr>
      <w:t>G. Lambert</w:t>
    </w:r>
    <w:r w:rsidR="00E2157F" w:rsidRPr="000E2D91">
      <w:rPr>
        <w:sz w:val="18"/>
        <w:szCs w:val="18"/>
      </w:rPr>
      <w:tab/>
    </w:r>
    <w:r w:rsidR="00E2157F" w:rsidRPr="000E2D91">
      <w:rPr>
        <w:sz w:val="18"/>
        <w:szCs w:val="18"/>
      </w:rPr>
      <w:fldChar w:fldCharType="begin"/>
    </w:r>
    <w:r w:rsidR="00E2157F" w:rsidRPr="000E2D91">
      <w:rPr>
        <w:sz w:val="18"/>
        <w:szCs w:val="18"/>
      </w:rPr>
      <w:instrText xml:space="preserve"> PAGE </w:instrText>
    </w:r>
    <w:r w:rsidR="00E2157F" w:rsidRPr="000E2D91">
      <w:rPr>
        <w:sz w:val="18"/>
        <w:szCs w:val="18"/>
      </w:rPr>
      <w:fldChar w:fldCharType="separate"/>
    </w:r>
    <w:r w:rsidR="000A6E57">
      <w:rPr>
        <w:noProof/>
        <w:sz w:val="18"/>
        <w:szCs w:val="18"/>
      </w:rPr>
      <w:t>1</w:t>
    </w:r>
    <w:r w:rsidR="00E2157F" w:rsidRPr="000E2D91">
      <w:rPr>
        <w:sz w:val="18"/>
        <w:szCs w:val="18"/>
      </w:rPr>
      <w:fldChar w:fldCharType="end"/>
    </w:r>
    <w:r w:rsidR="00E2157F" w:rsidRPr="000E2D91">
      <w:rPr>
        <w:sz w:val="18"/>
        <w:szCs w:val="18"/>
      </w:rPr>
      <w:t>/</w:t>
    </w:r>
    <w:r w:rsidR="00E2157F" w:rsidRPr="000E2D91">
      <w:rPr>
        <w:sz w:val="18"/>
        <w:szCs w:val="18"/>
      </w:rPr>
      <w:fldChar w:fldCharType="begin"/>
    </w:r>
    <w:r w:rsidR="00E2157F" w:rsidRPr="000E2D91">
      <w:rPr>
        <w:sz w:val="18"/>
        <w:szCs w:val="18"/>
      </w:rPr>
      <w:instrText xml:space="preserve"> NUMPAGE </w:instrText>
    </w:r>
    <w:r w:rsidR="00E2157F" w:rsidRPr="000E2D91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="00E2157F" w:rsidRPr="000E2D91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DD0" w:rsidRDefault="009D5DD0" w:rsidP="00E2157F">
      <w:r>
        <w:separator/>
      </w:r>
    </w:p>
  </w:footnote>
  <w:footnote w:type="continuationSeparator" w:id="0">
    <w:p w:rsidR="009D5DD0" w:rsidRDefault="009D5DD0" w:rsidP="00E21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157F" w:rsidRPr="000E2D91" w:rsidRDefault="00D16762" w:rsidP="000E2D91">
    <w:pPr>
      <w:pStyle w:val="Titrematiere"/>
      <w:tabs>
        <w:tab w:val="clear" w:pos="9637"/>
        <w:tab w:val="right" w:pos="9356"/>
      </w:tabs>
      <w:rPr>
        <w:sz w:val="18"/>
        <w:szCs w:val="18"/>
      </w:rPr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3F18571A" wp14:editId="23D2605B">
          <wp:simplePos x="0" y="0"/>
          <wp:positionH relativeFrom="margin">
            <wp:posOffset>0</wp:posOffset>
          </wp:positionH>
          <wp:positionV relativeFrom="paragraph">
            <wp:posOffset>-108585</wp:posOffset>
          </wp:positionV>
          <wp:extent cx="1262380" cy="395605"/>
          <wp:effectExtent l="0" t="0" r="0" b="4445"/>
          <wp:wrapThrough wrapText="bothSides">
            <wp:wrapPolygon edited="0">
              <wp:start x="0" y="0"/>
              <wp:lineTo x="0" y="20803"/>
              <wp:lineTo x="21187" y="20803"/>
              <wp:lineTo x="21187" y="0"/>
              <wp:lineTo x="0" y="0"/>
            </wp:wrapPolygon>
          </wp:wrapThrough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2380" cy="395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2157F">
      <w:tab/>
    </w:r>
    <w:r w:rsidR="00E2157F" w:rsidRPr="000E2D91">
      <w:rPr>
        <w:sz w:val="20"/>
      </w:rPr>
      <w:tab/>
    </w:r>
  </w:p>
  <w:p w:rsidR="008F1734" w:rsidRPr="005F2CD1" w:rsidRDefault="005F2CD1" w:rsidP="000E2D91">
    <w:pPr>
      <w:pStyle w:val="Titrematiere"/>
      <w:tabs>
        <w:tab w:val="clear" w:pos="9637"/>
        <w:tab w:val="right" w:pos="9356"/>
      </w:tabs>
      <w:rPr>
        <w:sz w:val="18"/>
        <w:szCs w:val="18"/>
      </w:rPr>
    </w:pPr>
    <w:r>
      <w:rPr>
        <w:sz w:val="20"/>
      </w:rPr>
      <w:tab/>
    </w:r>
    <w:r>
      <w:rPr>
        <w:sz w:val="20"/>
      </w:rPr>
      <w:tab/>
    </w:r>
    <w:r w:rsidR="00814BA4">
      <w:rPr>
        <w:sz w:val="18"/>
        <w:szCs w:val="18"/>
      </w:rPr>
      <w:t>Test</w:t>
    </w:r>
    <w:r w:rsidR="008F1734">
      <w:rPr>
        <w:sz w:val="18"/>
        <w:szCs w:val="18"/>
      </w:rPr>
      <w:t xml:space="preserve"> codage</w:t>
    </w:r>
  </w:p>
  <w:p w:rsidR="00CE7DF4" w:rsidRPr="000E2D91" w:rsidRDefault="00D16762" w:rsidP="000E2D91">
    <w:pPr>
      <w:pStyle w:val="Titrematiere"/>
      <w:tabs>
        <w:tab w:val="clear" w:pos="9637"/>
        <w:tab w:val="right" w:pos="9356"/>
      </w:tabs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619760</wp:posOffset>
              </wp:positionH>
              <wp:positionV relativeFrom="paragraph">
                <wp:posOffset>134620</wp:posOffset>
              </wp:positionV>
              <wp:extent cx="5333365" cy="12700"/>
              <wp:effectExtent l="10160" t="10795" r="9525" b="14605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333365" cy="1270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7579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86705E" id="Line 1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8pt,10.6pt" to="468.7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" strokecolor="#075792" strokeweight=".49mm"/>
          </w:pict>
        </mc:Fallback>
      </mc:AlternateContent>
    </w:r>
  </w:p>
  <w:p w:rsidR="00E2157F" w:rsidRDefault="00E2157F" w:rsidP="00E2157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D3"/>
    <w:rsid w:val="00001CB6"/>
    <w:rsid w:val="000050C4"/>
    <w:rsid w:val="00006338"/>
    <w:rsid w:val="00024785"/>
    <w:rsid w:val="000326F3"/>
    <w:rsid w:val="0003486F"/>
    <w:rsid w:val="00037ACE"/>
    <w:rsid w:val="00040836"/>
    <w:rsid w:val="000708D7"/>
    <w:rsid w:val="00096CA9"/>
    <w:rsid w:val="000A6E57"/>
    <w:rsid w:val="000B4949"/>
    <w:rsid w:val="000D079F"/>
    <w:rsid w:val="000E2D91"/>
    <w:rsid w:val="001169E0"/>
    <w:rsid w:val="001725D1"/>
    <w:rsid w:val="00173F02"/>
    <w:rsid w:val="001941A9"/>
    <w:rsid w:val="001D01A1"/>
    <w:rsid w:val="001E7391"/>
    <w:rsid w:val="00212B07"/>
    <w:rsid w:val="0021389D"/>
    <w:rsid w:val="0023251F"/>
    <w:rsid w:val="00282A65"/>
    <w:rsid w:val="002D62D3"/>
    <w:rsid w:val="002D6BC6"/>
    <w:rsid w:val="0030152B"/>
    <w:rsid w:val="00332FF6"/>
    <w:rsid w:val="0035010A"/>
    <w:rsid w:val="00356CBD"/>
    <w:rsid w:val="00373997"/>
    <w:rsid w:val="00393ABA"/>
    <w:rsid w:val="003B71B0"/>
    <w:rsid w:val="004018CB"/>
    <w:rsid w:val="004022D5"/>
    <w:rsid w:val="0044050A"/>
    <w:rsid w:val="00462E0A"/>
    <w:rsid w:val="00485080"/>
    <w:rsid w:val="004875D4"/>
    <w:rsid w:val="004D231F"/>
    <w:rsid w:val="004E34A5"/>
    <w:rsid w:val="00564C68"/>
    <w:rsid w:val="00572D60"/>
    <w:rsid w:val="005A396A"/>
    <w:rsid w:val="005B6CDE"/>
    <w:rsid w:val="005E7486"/>
    <w:rsid w:val="005F2CD1"/>
    <w:rsid w:val="005F785E"/>
    <w:rsid w:val="00612161"/>
    <w:rsid w:val="006301B8"/>
    <w:rsid w:val="00633C10"/>
    <w:rsid w:val="006860B0"/>
    <w:rsid w:val="00687C96"/>
    <w:rsid w:val="006912B5"/>
    <w:rsid w:val="00711D45"/>
    <w:rsid w:val="00742EC4"/>
    <w:rsid w:val="00781B5B"/>
    <w:rsid w:val="007B084F"/>
    <w:rsid w:val="007B3F93"/>
    <w:rsid w:val="007E7B85"/>
    <w:rsid w:val="00802B52"/>
    <w:rsid w:val="00814BA4"/>
    <w:rsid w:val="0082365C"/>
    <w:rsid w:val="0084002A"/>
    <w:rsid w:val="008841D7"/>
    <w:rsid w:val="008A2EDA"/>
    <w:rsid w:val="008A592E"/>
    <w:rsid w:val="008A6238"/>
    <w:rsid w:val="008E4715"/>
    <w:rsid w:val="008F1734"/>
    <w:rsid w:val="008F70F4"/>
    <w:rsid w:val="00945DF4"/>
    <w:rsid w:val="00953E4D"/>
    <w:rsid w:val="00957D3C"/>
    <w:rsid w:val="00991A36"/>
    <w:rsid w:val="009922F6"/>
    <w:rsid w:val="009955E7"/>
    <w:rsid w:val="009A017A"/>
    <w:rsid w:val="009A1991"/>
    <w:rsid w:val="009A2A03"/>
    <w:rsid w:val="009B137D"/>
    <w:rsid w:val="009C4378"/>
    <w:rsid w:val="009C67CF"/>
    <w:rsid w:val="009D5DD0"/>
    <w:rsid w:val="009D6BBC"/>
    <w:rsid w:val="009E0FCC"/>
    <w:rsid w:val="009F0E99"/>
    <w:rsid w:val="00A04BC8"/>
    <w:rsid w:val="00A24058"/>
    <w:rsid w:val="00A31C58"/>
    <w:rsid w:val="00A4763F"/>
    <w:rsid w:val="00A5410C"/>
    <w:rsid w:val="00A57BF3"/>
    <w:rsid w:val="00A90AC6"/>
    <w:rsid w:val="00AA0C09"/>
    <w:rsid w:val="00AA40AB"/>
    <w:rsid w:val="00AA69DB"/>
    <w:rsid w:val="00AB135D"/>
    <w:rsid w:val="00AC5282"/>
    <w:rsid w:val="00AD3846"/>
    <w:rsid w:val="00AD486F"/>
    <w:rsid w:val="00AF7EA5"/>
    <w:rsid w:val="00B17806"/>
    <w:rsid w:val="00B2013F"/>
    <w:rsid w:val="00B4539E"/>
    <w:rsid w:val="00B623BB"/>
    <w:rsid w:val="00B644CB"/>
    <w:rsid w:val="00B77BF1"/>
    <w:rsid w:val="00B82CCE"/>
    <w:rsid w:val="00B8399B"/>
    <w:rsid w:val="00B96383"/>
    <w:rsid w:val="00BB7F04"/>
    <w:rsid w:val="00C6167A"/>
    <w:rsid w:val="00C731CC"/>
    <w:rsid w:val="00C74147"/>
    <w:rsid w:val="00C96817"/>
    <w:rsid w:val="00CA02F6"/>
    <w:rsid w:val="00CB380D"/>
    <w:rsid w:val="00CD6050"/>
    <w:rsid w:val="00CE384C"/>
    <w:rsid w:val="00CE6F0B"/>
    <w:rsid w:val="00CE7DF4"/>
    <w:rsid w:val="00CF087C"/>
    <w:rsid w:val="00CF186A"/>
    <w:rsid w:val="00D16762"/>
    <w:rsid w:val="00D375A7"/>
    <w:rsid w:val="00D50868"/>
    <w:rsid w:val="00D83D9D"/>
    <w:rsid w:val="00DC236D"/>
    <w:rsid w:val="00DC3E18"/>
    <w:rsid w:val="00DC6266"/>
    <w:rsid w:val="00DC731B"/>
    <w:rsid w:val="00DE068A"/>
    <w:rsid w:val="00DF5ACB"/>
    <w:rsid w:val="00DF7154"/>
    <w:rsid w:val="00E02E62"/>
    <w:rsid w:val="00E2157F"/>
    <w:rsid w:val="00E33450"/>
    <w:rsid w:val="00E40ECB"/>
    <w:rsid w:val="00E44456"/>
    <w:rsid w:val="00E54118"/>
    <w:rsid w:val="00E640EE"/>
    <w:rsid w:val="00E67B43"/>
    <w:rsid w:val="00E772DC"/>
    <w:rsid w:val="00E97654"/>
    <w:rsid w:val="00EC2B57"/>
    <w:rsid w:val="00ED4555"/>
    <w:rsid w:val="00EF2E31"/>
    <w:rsid w:val="00EF4DE8"/>
    <w:rsid w:val="00F31358"/>
    <w:rsid w:val="00F32B40"/>
    <w:rsid w:val="00F35D60"/>
    <w:rsid w:val="00F36BE3"/>
    <w:rsid w:val="00F50FEC"/>
    <w:rsid w:val="00F620BC"/>
    <w:rsid w:val="00F667BB"/>
    <w:rsid w:val="00FB1CC8"/>
    <w:rsid w:val="00FD18DD"/>
    <w:rsid w:val="00FD22F8"/>
    <w:rsid w:val="00FE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02B4F10"/>
  <w15:docId w15:val="{ADA2916F-435B-4C8B-AE25-58BA4AD2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2157F"/>
    <w:pPr>
      <w:overflowPunct w:val="0"/>
      <w:autoSpaceDE w:val="0"/>
      <w:autoSpaceDN w:val="0"/>
      <w:adjustRightInd w:val="0"/>
      <w:textAlignment w:val="baseline"/>
    </w:pPr>
    <w:rPr>
      <w:rFonts w:ascii="Verdana" w:eastAsia="Arial Unicode MS" w:hAnsi="Verdana"/>
      <w:sz w:val="22"/>
      <w:szCs w:val="12"/>
      <w:lang w:eastAsia="fr-FR"/>
    </w:rPr>
  </w:style>
  <w:style w:type="paragraph" w:styleId="Titre1">
    <w:name w:val="heading 1"/>
    <w:basedOn w:val="Normal"/>
    <w:next w:val="Normal"/>
    <w:qFormat/>
    <w:rsid w:val="002D62D3"/>
    <w:pPr>
      <w:keepNext/>
      <w:overflowPunct/>
      <w:autoSpaceDE/>
      <w:autoSpaceDN/>
      <w:adjustRightInd/>
      <w:textAlignment w:val="auto"/>
      <w:outlineLvl w:val="0"/>
    </w:pPr>
    <w:rPr>
      <w:rFonts w:ascii="Arial" w:eastAsia="Times New Roman" w:hAnsi="Arial"/>
      <w:sz w:val="24"/>
      <w:szCs w:val="24"/>
      <w:u w:val="single"/>
      <w:lang w:val="fr-FR"/>
    </w:rPr>
  </w:style>
  <w:style w:type="paragraph" w:styleId="Titre4">
    <w:name w:val="heading 4"/>
    <w:basedOn w:val="Normal"/>
    <w:next w:val="Normal"/>
    <w:qFormat/>
    <w:rsid w:val="002D62D3"/>
    <w:pPr>
      <w:keepNext/>
      <w:pBdr>
        <w:bottom w:val="single" w:sz="4" w:space="3" w:color="auto"/>
      </w:pBdr>
      <w:overflowPunct/>
      <w:autoSpaceDE/>
      <w:autoSpaceDN/>
      <w:adjustRightInd/>
      <w:jc w:val="center"/>
      <w:textAlignment w:val="auto"/>
      <w:outlineLvl w:val="3"/>
    </w:pPr>
    <w:rPr>
      <w:rFonts w:ascii="Arial" w:eastAsia="Times New Roman" w:hAnsi="Arial" w:cs="Arial"/>
      <w:b/>
      <w:bCs/>
      <w:sz w:val="24"/>
      <w:szCs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E2157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2157F"/>
    <w:pPr>
      <w:tabs>
        <w:tab w:val="center" w:pos="4536"/>
        <w:tab w:val="right" w:pos="9072"/>
      </w:tabs>
    </w:pPr>
    <w:rPr>
      <w:sz w:val="16"/>
    </w:rPr>
  </w:style>
  <w:style w:type="paragraph" w:customStyle="1" w:styleId="Titrematiere">
    <w:name w:val="Titre matiere"/>
    <w:basedOn w:val="En-tte"/>
    <w:rsid w:val="00E2157F"/>
    <w:pPr>
      <w:suppressLineNumbers/>
      <w:tabs>
        <w:tab w:val="clear" w:pos="4536"/>
        <w:tab w:val="clear" w:pos="9072"/>
        <w:tab w:val="center" w:pos="4818"/>
        <w:tab w:val="right" w:pos="9637"/>
      </w:tabs>
      <w:overflowPunct/>
      <w:autoSpaceDE/>
      <w:autoSpaceDN/>
      <w:adjustRightInd/>
      <w:textAlignment w:val="auto"/>
    </w:pPr>
    <w:rPr>
      <w:sz w:val="24"/>
      <w:szCs w:val="20"/>
    </w:rPr>
  </w:style>
  <w:style w:type="paragraph" w:customStyle="1" w:styleId="Texte">
    <w:name w:val="Texte"/>
    <w:basedOn w:val="Normal"/>
    <w:rsid w:val="00E2157F"/>
    <w:pPr>
      <w:overflowPunct/>
      <w:autoSpaceDE/>
      <w:autoSpaceDN/>
      <w:adjustRightInd/>
      <w:textAlignment w:val="auto"/>
    </w:pPr>
    <w:rPr>
      <w:sz w:val="16"/>
      <w:szCs w:val="20"/>
    </w:rPr>
  </w:style>
  <w:style w:type="paragraph" w:styleId="Textedebulles">
    <w:name w:val="Balloon Text"/>
    <w:basedOn w:val="Normal"/>
    <w:link w:val="TextedebullesCar"/>
    <w:rsid w:val="00DC3E1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C3E18"/>
    <w:rPr>
      <w:rFonts w:ascii="Tahoma" w:eastAsia="Arial Unicode MS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F35D6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ouchard\Application%20Data\Microsoft\Mod&#232;les\prog1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prog1.dot</Template>
  <TotalTime>0</TotalTime>
  <Pages>1</Pages>
  <Words>56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Série 1</vt:lpstr>
    </vt:vector>
  </TitlesOfParts>
  <Company>CPLN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Série 1</dc:title>
  <dc:creator>Service informatique</dc:creator>
  <cp:lastModifiedBy>Sacchetti Plinio (PSI)</cp:lastModifiedBy>
  <cp:revision>4</cp:revision>
  <cp:lastPrinted>2018-09-14T13:19:00Z</cp:lastPrinted>
  <dcterms:created xsi:type="dcterms:W3CDTF">2022-08-31T09:56:00Z</dcterms:created>
  <dcterms:modified xsi:type="dcterms:W3CDTF">2022-10-24T13:37:00Z</dcterms:modified>
</cp:coreProperties>
</file>